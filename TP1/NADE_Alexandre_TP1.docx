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0BDE" w14:textId="77777777" w:rsidR="00780E75" w:rsidRDefault="00780E75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</w:p>
    <w:p w14:paraId="4A38E6A6" w14:textId="2A23B05C" w:rsidR="00514BC0" w:rsidRPr="00514BC0" w:rsidRDefault="00514BC0" w:rsidP="00514BC0">
      <w:pPr>
        <w:jc w:val="center"/>
        <w:rPr>
          <w:rFonts w:ascii="Times New Roman" w:hAnsi="Times New Roman"/>
        </w:rPr>
      </w:pPr>
      <w:r w:rsidRPr="00514BC0">
        <w:rPr>
          <w:rFonts w:ascii="Times New Roman" w:hAnsi="Times New Roman"/>
        </w:rPr>
        <w:fldChar w:fldCharType="begin"/>
      </w:r>
      <w:r w:rsidRPr="00514BC0">
        <w:rPr>
          <w:rFonts w:ascii="Times New Roman" w:hAnsi="Times New Roman"/>
        </w:rPr>
        <w:instrText xml:space="preserve"> INCLUDEPICTURE "https://upload.wikimedia.org/wikipedia/fr/c/cc/Logo_IUT_Vannes_2020.png" \* MERGEFORMATINET </w:instrText>
      </w:r>
      <w:r w:rsidRPr="00514BC0">
        <w:rPr>
          <w:rFonts w:ascii="Times New Roman" w:hAnsi="Times New Roman"/>
        </w:rPr>
        <w:fldChar w:fldCharType="separate"/>
      </w:r>
      <w:r w:rsidRPr="00514BC0">
        <w:rPr>
          <w:rFonts w:ascii="Times New Roman" w:hAnsi="Times New Roman"/>
          <w:noProof/>
        </w:rPr>
        <w:drawing>
          <wp:inline distT="0" distB="0" distL="0" distR="0" wp14:anchorId="60A8E3D2" wp14:editId="1852E46F">
            <wp:extent cx="939987" cy="7057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643" cy="73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BC0">
        <w:rPr>
          <w:rFonts w:ascii="Times New Roman" w:hAnsi="Times New Roman"/>
        </w:rPr>
        <w:fldChar w:fldCharType="end"/>
      </w:r>
    </w:p>
    <w:p w14:paraId="51E2AB7B" w14:textId="77777777" w:rsidR="00514BC0" w:rsidRDefault="00514BC0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</w:p>
    <w:p w14:paraId="63E64FB4" w14:textId="14426328" w:rsidR="001870F5" w:rsidRPr="00341844" w:rsidRDefault="007000A7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  <w:r w:rsidRPr="00341844">
        <w:rPr>
          <w:rFonts w:ascii="Arial" w:hAnsi="Arial" w:cs="Arial"/>
        </w:rPr>
        <w:t>NADÉ</w:t>
      </w:r>
      <w:r w:rsidR="00000000" w:rsidRPr="00341844">
        <w:rPr>
          <w:rFonts w:ascii="Arial" w:hAnsi="Arial" w:cs="Arial"/>
        </w:rPr>
        <w:tab/>
      </w:r>
      <w:r w:rsidR="00000000" w:rsidRPr="00341844">
        <w:rPr>
          <w:rFonts w:ascii="Arial" w:hAnsi="Arial" w:cs="Arial"/>
          <w:b/>
          <w:bCs/>
        </w:rPr>
        <w:t xml:space="preserve">Ressource R1.01 </w:t>
      </w:r>
      <w:r w:rsidRPr="00341844">
        <w:rPr>
          <w:rFonts w:ascii="Arial" w:hAnsi="Arial" w:cs="Arial"/>
          <w:b/>
          <w:bCs/>
        </w:rPr>
        <w:t>TP</w:t>
      </w:r>
      <w:r w:rsidR="00000000" w:rsidRPr="00341844">
        <w:rPr>
          <w:rFonts w:ascii="Arial" w:hAnsi="Arial" w:cs="Arial"/>
          <w:b/>
          <w:bCs/>
        </w:rPr>
        <w:t xml:space="preserve"> 1</w:t>
      </w:r>
      <w:r w:rsidR="00000000" w:rsidRPr="00341844">
        <w:rPr>
          <w:rFonts w:ascii="Arial" w:hAnsi="Arial" w:cs="Arial"/>
        </w:rPr>
        <w:tab/>
        <w:t>Université de Bretagne Sud</w:t>
      </w:r>
    </w:p>
    <w:p w14:paraId="158C9DC3" w14:textId="3BA686C2" w:rsidR="001870F5" w:rsidRPr="00341844" w:rsidRDefault="007000A7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  <w:r w:rsidRPr="00341844">
        <w:rPr>
          <w:rFonts w:ascii="Arial" w:hAnsi="Arial" w:cs="Arial"/>
        </w:rPr>
        <w:t>Alexandre</w:t>
      </w:r>
      <w:r w:rsidR="00000000" w:rsidRPr="00341844">
        <w:rPr>
          <w:rFonts w:ascii="Arial" w:hAnsi="Arial" w:cs="Arial"/>
        </w:rPr>
        <w:tab/>
      </w:r>
      <w:r w:rsidRPr="00341844">
        <w:rPr>
          <w:rFonts w:ascii="Arial" w:hAnsi="Arial" w:cs="Arial"/>
          <w:b/>
          <w:bCs/>
        </w:rPr>
        <w:t>Variables</w:t>
      </w:r>
      <w:r w:rsidR="00000000" w:rsidRPr="00341844">
        <w:rPr>
          <w:rFonts w:ascii="Arial" w:hAnsi="Arial" w:cs="Arial"/>
        </w:rPr>
        <w:tab/>
        <w:t>IUT de Vannes</w:t>
      </w:r>
    </w:p>
    <w:p w14:paraId="5698035B" w14:textId="585A1E1F" w:rsidR="00514BC0" w:rsidRPr="00514BC0" w:rsidRDefault="00AA261B" w:rsidP="00514BC0">
      <w:pPr>
        <w:pStyle w:val="Standard"/>
        <w:tabs>
          <w:tab w:val="center" w:pos="4836"/>
          <w:tab w:val="right" w:pos="9612"/>
          <w:tab w:val="right" w:pos="9638"/>
        </w:tabs>
        <w:rPr>
          <w:rFonts w:ascii="Arial" w:hAnsi="Arial" w:cs="Arial"/>
        </w:rPr>
      </w:pPr>
      <w:r w:rsidRPr="00341844">
        <w:rPr>
          <w:rFonts w:ascii="Arial" w:hAnsi="Arial" w:cs="Arial"/>
        </w:rPr>
        <w:t>D2</w:t>
      </w:r>
      <w:r w:rsidR="00000000" w:rsidRPr="00341844">
        <w:rPr>
          <w:rFonts w:ascii="Arial" w:hAnsi="Arial" w:cs="Arial"/>
        </w:rPr>
        <w:tab/>
      </w:r>
      <w:r w:rsidR="007000A7" w:rsidRPr="00341844">
        <w:rPr>
          <w:rFonts w:ascii="Arial" w:hAnsi="Arial" w:cs="Arial"/>
        </w:rPr>
        <w:fldChar w:fldCharType="begin"/>
      </w:r>
      <w:r w:rsidR="007000A7" w:rsidRPr="00341844">
        <w:rPr>
          <w:rFonts w:ascii="Arial" w:hAnsi="Arial" w:cs="Arial"/>
        </w:rPr>
        <w:instrText xml:space="preserve"> TIME \@ "dd/MM/yyyy" </w:instrText>
      </w:r>
      <w:r w:rsidR="007000A7" w:rsidRPr="00341844">
        <w:rPr>
          <w:rFonts w:ascii="Arial" w:hAnsi="Arial" w:cs="Arial"/>
        </w:rPr>
        <w:fldChar w:fldCharType="separate"/>
      </w:r>
      <w:r w:rsidR="00045B86">
        <w:rPr>
          <w:rFonts w:ascii="Arial" w:hAnsi="Arial" w:cs="Arial"/>
          <w:noProof/>
        </w:rPr>
        <w:t>09/09/2022</w:t>
      </w:r>
      <w:r w:rsidR="007000A7" w:rsidRPr="00341844">
        <w:rPr>
          <w:rFonts w:ascii="Arial" w:hAnsi="Arial" w:cs="Arial"/>
        </w:rPr>
        <w:fldChar w:fldCharType="end"/>
      </w:r>
      <w:r w:rsidR="00000000" w:rsidRPr="00341844">
        <w:rPr>
          <w:rFonts w:ascii="Arial" w:hAnsi="Arial" w:cs="Arial"/>
        </w:rPr>
        <w:tab/>
        <w:t>BUT Info 1</w:t>
      </w:r>
      <w:r w:rsidRPr="00341844">
        <w:rPr>
          <w:rFonts w:ascii="Arial" w:hAnsi="Arial" w:cs="Arial"/>
        </w:rPr>
        <w:t>D</w:t>
      </w:r>
    </w:p>
    <w:p w14:paraId="078F9E54" w14:textId="78AB16D6" w:rsidR="001870F5" w:rsidRPr="00341844" w:rsidRDefault="001328E3" w:rsidP="001328E3">
      <w:pPr>
        <w:pStyle w:val="Titre1"/>
        <w:rPr>
          <w:sz w:val="26"/>
          <w:szCs w:val="26"/>
        </w:rPr>
      </w:pPr>
      <w:r w:rsidRPr="00341844">
        <w:rPr>
          <w:sz w:val="26"/>
          <w:szCs w:val="26"/>
        </w:rPr>
        <w:t>Exercice 2</w:t>
      </w:r>
    </w:p>
    <w:p w14:paraId="216C67A3" w14:textId="55BE9230" w:rsidR="00AA261B" w:rsidRPr="00341844" w:rsidRDefault="00AA261B" w:rsidP="001328E3">
      <w:pPr>
        <w:rPr>
          <w:rFonts w:cs="Arial"/>
        </w:rPr>
      </w:pPr>
      <w:r w:rsidRPr="00341844">
        <w:rPr>
          <w:rFonts w:cs="Arial"/>
        </w:rPr>
        <w:t>Corriger les erreurs de syntaxe et de conventions d’écriture du programme suivant :</w:t>
      </w:r>
    </w:p>
    <w:p w14:paraId="0BE3E8FF" w14:textId="77777777" w:rsidR="001870F5" w:rsidRPr="00341844" w:rsidRDefault="001870F5">
      <w:pPr>
        <w:pStyle w:val="Standard"/>
        <w:rPr>
          <w:rFonts w:ascii="Arial" w:hAnsi="Arial" w:cs="Arial"/>
        </w:rPr>
      </w:pPr>
    </w:p>
    <w:p w14:paraId="416E2440" w14:textId="77777777" w:rsidR="001870F5" w:rsidRPr="00341844" w:rsidRDefault="00000000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Code</w:t>
      </w:r>
    </w:p>
    <w:p w14:paraId="14F01379" w14:textId="77777777" w:rsidR="001328E3" w:rsidRPr="00341844" w:rsidRDefault="001328E3" w:rsidP="001328E3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9466571"/>
        <w:rPr>
          <w:rFonts w:ascii="Arial" w:hAnsi="Arial" w:cs="Arial"/>
          <w:sz w:val="17"/>
          <w:szCs w:val="17"/>
        </w:rPr>
      </w:pPr>
      <w:proofErr w:type="gramStart"/>
      <w:r w:rsidRPr="00341844">
        <w:rPr>
          <w:rFonts w:ascii="Arial" w:hAnsi="Arial" w:cs="Arial"/>
          <w:color w:val="000088"/>
          <w:sz w:val="17"/>
          <w:szCs w:val="17"/>
        </w:rPr>
        <w:t>class</w:t>
      </w:r>
      <w:proofErr w:type="gramEnd"/>
      <w:r w:rsidRPr="00341844">
        <w:rPr>
          <w:rFonts w:ascii="Arial" w:hAnsi="Arial" w:cs="Arial"/>
          <w:color w:val="000000"/>
          <w:sz w:val="17"/>
          <w:szCs w:val="17"/>
        </w:rPr>
        <w:t xml:space="preserve"> </w:t>
      </w:r>
      <w:r w:rsidRPr="00341844">
        <w:rPr>
          <w:rFonts w:ascii="Arial" w:hAnsi="Arial" w:cs="Arial"/>
          <w:color w:val="660066"/>
          <w:sz w:val="17"/>
          <w:szCs w:val="17"/>
        </w:rPr>
        <w:t>Syntaxe</w:t>
      </w:r>
      <w:r w:rsidRPr="00341844">
        <w:rPr>
          <w:rFonts w:ascii="Arial" w:hAnsi="Arial" w:cs="Arial"/>
          <w:color w:val="666600"/>
          <w:sz w:val="17"/>
          <w:szCs w:val="17"/>
        </w:rPr>
        <w:t>{</w:t>
      </w:r>
    </w:p>
    <w:p w14:paraId="5927B756" w14:textId="77777777" w:rsidR="001328E3" w:rsidRPr="00341844" w:rsidRDefault="001328E3" w:rsidP="001328E3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9466571"/>
        <w:rPr>
          <w:rFonts w:ascii="Arial" w:hAnsi="Arial" w:cs="Arial"/>
          <w:sz w:val="17"/>
          <w:szCs w:val="17"/>
        </w:rPr>
      </w:pPr>
      <w:r w:rsidRPr="00341844">
        <w:rPr>
          <w:rFonts w:ascii="Arial" w:hAnsi="Arial" w:cs="Arial"/>
          <w:color w:val="000000"/>
          <w:sz w:val="17"/>
          <w:szCs w:val="17"/>
        </w:rPr>
        <w:tab/>
      </w:r>
      <w:proofErr w:type="spellStart"/>
      <w:proofErr w:type="gramStart"/>
      <w:r w:rsidRPr="00341844">
        <w:rPr>
          <w:rFonts w:ascii="Arial" w:hAnsi="Arial" w:cs="Arial"/>
          <w:color w:val="000088"/>
          <w:sz w:val="17"/>
          <w:szCs w:val="17"/>
        </w:rPr>
        <w:t>void</w:t>
      </w:r>
      <w:proofErr w:type="spellEnd"/>
      <w:proofErr w:type="gramEnd"/>
      <w:r w:rsidRPr="00341844">
        <w:rPr>
          <w:rFonts w:ascii="Arial" w:hAnsi="Arial" w:cs="Arial"/>
          <w:color w:val="000000"/>
          <w:sz w:val="17"/>
          <w:szCs w:val="17"/>
        </w:rPr>
        <w:t xml:space="preserve"> principal</w:t>
      </w:r>
      <w:r w:rsidRPr="00341844">
        <w:rPr>
          <w:rFonts w:ascii="Arial" w:hAnsi="Arial" w:cs="Arial"/>
          <w:color w:val="666600"/>
          <w:sz w:val="17"/>
          <w:szCs w:val="17"/>
        </w:rPr>
        <w:t>(){</w:t>
      </w:r>
    </w:p>
    <w:p w14:paraId="63B148CA" w14:textId="77777777" w:rsidR="001328E3" w:rsidRPr="00341844" w:rsidRDefault="001328E3" w:rsidP="001328E3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9466571"/>
        <w:rPr>
          <w:rFonts w:ascii="Arial" w:hAnsi="Arial" w:cs="Arial"/>
          <w:sz w:val="17"/>
          <w:szCs w:val="17"/>
        </w:rPr>
      </w:pPr>
      <w:r w:rsidRPr="00341844">
        <w:rPr>
          <w:rFonts w:ascii="Arial" w:hAnsi="Arial" w:cs="Arial"/>
          <w:color w:val="000000"/>
          <w:sz w:val="17"/>
          <w:szCs w:val="17"/>
        </w:rPr>
        <w:tab/>
      </w:r>
      <w:r w:rsidRPr="00341844">
        <w:rPr>
          <w:rFonts w:ascii="Arial" w:hAnsi="Arial" w:cs="Arial"/>
          <w:color w:val="000000"/>
          <w:sz w:val="17"/>
          <w:szCs w:val="17"/>
        </w:rPr>
        <w:tab/>
      </w:r>
      <w:proofErr w:type="spellStart"/>
      <w:proofErr w:type="gramStart"/>
      <w:r w:rsidRPr="00341844">
        <w:rPr>
          <w:rFonts w:ascii="Arial" w:hAnsi="Arial" w:cs="Arial"/>
          <w:color w:val="000088"/>
          <w:sz w:val="17"/>
          <w:szCs w:val="17"/>
        </w:rPr>
        <w:t>int</w:t>
      </w:r>
      <w:proofErr w:type="spellEnd"/>
      <w:proofErr w:type="gramEnd"/>
      <w:r w:rsidRPr="00341844">
        <w:rPr>
          <w:rFonts w:ascii="Arial" w:hAnsi="Arial" w:cs="Arial"/>
          <w:color w:val="000000"/>
          <w:sz w:val="17"/>
          <w:szCs w:val="17"/>
        </w:rPr>
        <w:t xml:space="preserve"> val1</w:t>
      </w:r>
      <w:r w:rsidRPr="00341844">
        <w:rPr>
          <w:rFonts w:ascii="Arial" w:hAnsi="Arial" w:cs="Arial"/>
          <w:color w:val="666600"/>
          <w:sz w:val="17"/>
          <w:szCs w:val="17"/>
        </w:rPr>
        <w:t>,</w:t>
      </w:r>
      <w:r w:rsidRPr="00341844">
        <w:rPr>
          <w:rFonts w:ascii="Arial" w:hAnsi="Arial" w:cs="Arial"/>
          <w:color w:val="000000"/>
          <w:sz w:val="17"/>
          <w:szCs w:val="17"/>
        </w:rPr>
        <w:t xml:space="preserve"> val2</w:t>
      </w:r>
      <w:r w:rsidRPr="00341844">
        <w:rPr>
          <w:rFonts w:ascii="Arial" w:hAnsi="Arial" w:cs="Arial"/>
          <w:color w:val="666600"/>
          <w:sz w:val="17"/>
          <w:szCs w:val="17"/>
        </w:rPr>
        <w:t>,</w:t>
      </w:r>
      <w:r w:rsidRPr="00341844">
        <w:rPr>
          <w:rFonts w:ascii="Arial" w:hAnsi="Arial" w:cs="Arial"/>
          <w:color w:val="000000"/>
          <w:sz w:val="17"/>
          <w:szCs w:val="17"/>
        </w:rPr>
        <w:t xml:space="preserve"> val3</w:t>
      </w:r>
      <w:r w:rsidRPr="00341844">
        <w:rPr>
          <w:rFonts w:ascii="Arial" w:hAnsi="Arial" w:cs="Arial"/>
          <w:color w:val="666600"/>
          <w:sz w:val="17"/>
          <w:szCs w:val="17"/>
        </w:rPr>
        <w:t>;</w:t>
      </w:r>
    </w:p>
    <w:p w14:paraId="23425277" w14:textId="77777777" w:rsidR="001328E3" w:rsidRPr="00341844" w:rsidRDefault="001328E3" w:rsidP="001328E3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9466571"/>
        <w:rPr>
          <w:rFonts w:ascii="Arial" w:hAnsi="Arial" w:cs="Arial"/>
          <w:sz w:val="17"/>
          <w:szCs w:val="17"/>
        </w:rPr>
      </w:pPr>
      <w:r w:rsidRPr="00341844">
        <w:rPr>
          <w:rFonts w:ascii="Arial" w:hAnsi="Arial" w:cs="Arial"/>
          <w:color w:val="000000"/>
          <w:sz w:val="17"/>
          <w:szCs w:val="17"/>
        </w:rPr>
        <w:tab/>
      </w:r>
      <w:r w:rsidRPr="00341844">
        <w:rPr>
          <w:rFonts w:ascii="Arial" w:hAnsi="Arial" w:cs="Arial"/>
          <w:color w:val="000000"/>
          <w:sz w:val="17"/>
          <w:szCs w:val="17"/>
        </w:rPr>
        <w:tab/>
      </w:r>
      <w:proofErr w:type="gramStart"/>
      <w:r w:rsidRPr="00341844">
        <w:rPr>
          <w:rFonts w:ascii="Arial" w:hAnsi="Arial" w:cs="Arial"/>
          <w:color w:val="000000"/>
          <w:sz w:val="17"/>
          <w:szCs w:val="17"/>
        </w:rPr>
        <w:t>val</w:t>
      </w:r>
      <w:proofErr w:type="gramEnd"/>
      <w:r w:rsidRPr="00341844">
        <w:rPr>
          <w:rFonts w:ascii="Arial" w:hAnsi="Arial" w:cs="Arial"/>
          <w:color w:val="000000"/>
          <w:sz w:val="17"/>
          <w:szCs w:val="17"/>
        </w:rPr>
        <w:t xml:space="preserve">1 </w:t>
      </w:r>
      <w:r w:rsidRPr="00341844">
        <w:rPr>
          <w:rFonts w:ascii="Arial" w:hAnsi="Arial" w:cs="Arial"/>
          <w:color w:val="666600"/>
          <w:sz w:val="17"/>
          <w:szCs w:val="17"/>
        </w:rPr>
        <w:t>=</w:t>
      </w:r>
      <w:r w:rsidRPr="00341844"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 w:rsidRPr="00341844">
        <w:rPr>
          <w:rFonts w:ascii="Arial" w:hAnsi="Arial" w:cs="Arial"/>
          <w:color w:val="660066"/>
          <w:sz w:val="17"/>
          <w:szCs w:val="17"/>
        </w:rPr>
        <w:t>SimpleInput</w:t>
      </w:r>
      <w:r w:rsidRPr="00341844">
        <w:rPr>
          <w:rFonts w:ascii="Arial" w:hAnsi="Arial" w:cs="Arial"/>
          <w:color w:val="666600"/>
          <w:sz w:val="17"/>
          <w:szCs w:val="17"/>
        </w:rPr>
        <w:t>.</w:t>
      </w:r>
      <w:r w:rsidRPr="00341844">
        <w:rPr>
          <w:rFonts w:ascii="Arial" w:hAnsi="Arial" w:cs="Arial"/>
          <w:color w:val="000000"/>
          <w:sz w:val="17"/>
          <w:szCs w:val="17"/>
        </w:rPr>
        <w:t>getInt</w:t>
      </w:r>
      <w:proofErr w:type="spellEnd"/>
      <w:r w:rsidRPr="00341844">
        <w:rPr>
          <w:rFonts w:ascii="Arial" w:hAnsi="Arial" w:cs="Arial"/>
          <w:color w:val="666600"/>
          <w:sz w:val="17"/>
          <w:szCs w:val="17"/>
        </w:rPr>
        <w:t>(</w:t>
      </w:r>
      <w:r w:rsidRPr="00341844">
        <w:rPr>
          <w:rFonts w:ascii="Arial" w:hAnsi="Arial" w:cs="Arial"/>
          <w:color w:val="008800"/>
          <w:sz w:val="17"/>
          <w:szCs w:val="17"/>
        </w:rPr>
        <w:t>"Premier entier :"</w:t>
      </w:r>
      <w:r w:rsidRPr="00341844">
        <w:rPr>
          <w:rFonts w:ascii="Arial" w:hAnsi="Arial" w:cs="Arial"/>
          <w:color w:val="666600"/>
          <w:sz w:val="17"/>
          <w:szCs w:val="17"/>
        </w:rPr>
        <w:t>);</w:t>
      </w:r>
    </w:p>
    <w:p w14:paraId="426253FB" w14:textId="77777777" w:rsidR="001328E3" w:rsidRPr="00341844" w:rsidRDefault="001328E3" w:rsidP="001328E3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9466571"/>
        <w:rPr>
          <w:rFonts w:ascii="Arial" w:hAnsi="Arial" w:cs="Arial"/>
          <w:sz w:val="17"/>
          <w:szCs w:val="17"/>
        </w:rPr>
      </w:pPr>
      <w:r w:rsidRPr="00341844">
        <w:rPr>
          <w:rFonts w:ascii="Arial" w:hAnsi="Arial" w:cs="Arial"/>
          <w:color w:val="000000"/>
          <w:sz w:val="17"/>
          <w:szCs w:val="17"/>
        </w:rPr>
        <w:tab/>
      </w:r>
      <w:r w:rsidRPr="00341844">
        <w:rPr>
          <w:rFonts w:ascii="Arial" w:hAnsi="Arial" w:cs="Arial"/>
          <w:color w:val="000000"/>
          <w:sz w:val="17"/>
          <w:szCs w:val="17"/>
        </w:rPr>
        <w:tab/>
      </w:r>
      <w:proofErr w:type="gramStart"/>
      <w:r w:rsidRPr="00341844">
        <w:rPr>
          <w:rFonts w:ascii="Arial" w:hAnsi="Arial" w:cs="Arial"/>
          <w:color w:val="000000"/>
          <w:sz w:val="17"/>
          <w:szCs w:val="17"/>
        </w:rPr>
        <w:t>val</w:t>
      </w:r>
      <w:proofErr w:type="gramEnd"/>
      <w:r w:rsidRPr="00341844">
        <w:rPr>
          <w:rFonts w:ascii="Arial" w:hAnsi="Arial" w:cs="Arial"/>
          <w:color w:val="000000"/>
          <w:sz w:val="17"/>
          <w:szCs w:val="17"/>
        </w:rPr>
        <w:t xml:space="preserve">2 </w:t>
      </w:r>
      <w:r w:rsidRPr="00341844">
        <w:rPr>
          <w:rFonts w:ascii="Arial" w:hAnsi="Arial" w:cs="Arial"/>
          <w:color w:val="666600"/>
          <w:sz w:val="17"/>
          <w:szCs w:val="17"/>
        </w:rPr>
        <w:t>=</w:t>
      </w:r>
      <w:r w:rsidRPr="00341844"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 w:rsidRPr="00341844">
        <w:rPr>
          <w:rFonts w:ascii="Arial" w:hAnsi="Arial" w:cs="Arial"/>
          <w:color w:val="660066"/>
          <w:sz w:val="17"/>
          <w:szCs w:val="17"/>
        </w:rPr>
        <w:t>SimpleInput</w:t>
      </w:r>
      <w:r w:rsidRPr="00341844">
        <w:rPr>
          <w:rFonts w:ascii="Arial" w:hAnsi="Arial" w:cs="Arial"/>
          <w:color w:val="666600"/>
          <w:sz w:val="17"/>
          <w:szCs w:val="17"/>
        </w:rPr>
        <w:t>.</w:t>
      </w:r>
      <w:r w:rsidRPr="00341844">
        <w:rPr>
          <w:rFonts w:ascii="Arial" w:hAnsi="Arial" w:cs="Arial"/>
          <w:color w:val="000000"/>
          <w:sz w:val="17"/>
          <w:szCs w:val="17"/>
        </w:rPr>
        <w:t>getInt</w:t>
      </w:r>
      <w:proofErr w:type="spellEnd"/>
      <w:r w:rsidRPr="00341844">
        <w:rPr>
          <w:rFonts w:ascii="Arial" w:hAnsi="Arial" w:cs="Arial"/>
          <w:color w:val="666600"/>
          <w:sz w:val="17"/>
          <w:szCs w:val="17"/>
        </w:rPr>
        <w:t>(</w:t>
      </w:r>
      <w:r w:rsidRPr="00341844">
        <w:rPr>
          <w:rFonts w:ascii="Arial" w:hAnsi="Arial" w:cs="Arial"/>
          <w:color w:val="008800"/>
          <w:sz w:val="17"/>
          <w:szCs w:val="17"/>
        </w:rPr>
        <w:t>"Deuxième entier :"</w:t>
      </w:r>
      <w:r w:rsidRPr="00341844">
        <w:rPr>
          <w:rFonts w:ascii="Arial" w:hAnsi="Arial" w:cs="Arial"/>
          <w:color w:val="666600"/>
          <w:sz w:val="17"/>
          <w:szCs w:val="17"/>
        </w:rPr>
        <w:t>);</w:t>
      </w:r>
    </w:p>
    <w:p w14:paraId="513C993A" w14:textId="77777777" w:rsidR="001328E3" w:rsidRPr="00341844" w:rsidRDefault="001328E3" w:rsidP="001328E3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9466571"/>
        <w:rPr>
          <w:rFonts w:ascii="Arial" w:hAnsi="Arial" w:cs="Arial"/>
          <w:sz w:val="17"/>
          <w:szCs w:val="17"/>
        </w:rPr>
      </w:pPr>
      <w:r w:rsidRPr="00341844">
        <w:rPr>
          <w:rFonts w:ascii="Arial" w:hAnsi="Arial" w:cs="Arial"/>
          <w:color w:val="000000"/>
          <w:sz w:val="17"/>
          <w:szCs w:val="17"/>
        </w:rPr>
        <w:tab/>
      </w:r>
      <w:r w:rsidRPr="00341844">
        <w:rPr>
          <w:rFonts w:ascii="Arial" w:hAnsi="Arial" w:cs="Arial"/>
          <w:color w:val="000000"/>
          <w:sz w:val="17"/>
          <w:szCs w:val="17"/>
        </w:rPr>
        <w:tab/>
      </w:r>
      <w:proofErr w:type="gramStart"/>
      <w:r w:rsidRPr="00341844">
        <w:rPr>
          <w:rFonts w:ascii="Arial" w:hAnsi="Arial" w:cs="Arial"/>
          <w:color w:val="000000"/>
          <w:sz w:val="17"/>
          <w:szCs w:val="17"/>
        </w:rPr>
        <w:t>val</w:t>
      </w:r>
      <w:proofErr w:type="gramEnd"/>
      <w:r w:rsidRPr="00341844">
        <w:rPr>
          <w:rFonts w:ascii="Arial" w:hAnsi="Arial" w:cs="Arial"/>
          <w:color w:val="000000"/>
          <w:sz w:val="17"/>
          <w:szCs w:val="17"/>
        </w:rPr>
        <w:t xml:space="preserve">3 </w:t>
      </w:r>
      <w:r w:rsidRPr="00341844">
        <w:rPr>
          <w:rFonts w:ascii="Arial" w:hAnsi="Arial" w:cs="Arial"/>
          <w:color w:val="666600"/>
          <w:sz w:val="17"/>
          <w:szCs w:val="17"/>
        </w:rPr>
        <w:t>=</w:t>
      </w:r>
      <w:r w:rsidRPr="00341844"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 w:rsidRPr="00341844">
        <w:rPr>
          <w:rFonts w:ascii="Arial" w:hAnsi="Arial" w:cs="Arial"/>
          <w:color w:val="660066"/>
          <w:sz w:val="17"/>
          <w:szCs w:val="17"/>
        </w:rPr>
        <w:t>SimpleInput</w:t>
      </w:r>
      <w:r w:rsidRPr="00341844">
        <w:rPr>
          <w:rFonts w:ascii="Arial" w:hAnsi="Arial" w:cs="Arial"/>
          <w:color w:val="666600"/>
          <w:sz w:val="17"/>
          <w:szCs w:val="17"/>
        </w:rPr>
        <w:t>.</w:t>
      </w:r>
      <w:r w:rsidRPr="00341844">
        <w:rPr>
          <w:rFonts w:ascii="Arial" w:hAnsi="Arial" w:cs="Arial"/>
          <w:color w:val="000000"/>
          <w:sz w:val="17"/>
          <w:szCs w:val="17"/>
        </w:rPr>
        <w:t>getInt</w:t>
      </w:r>
      <w:proofErr w:type="spellEnd"/>
      <w:r w:rsidRPr="00341844">
        <w:rPr>
          <w:rFonts w:ascii="Arial" w:hAnsi="Arial" w:cs="Arial"/>
          <w:color w:val="666600"/>
          <w:sz w:val="17"/>
          <w:szCs w:val="17"/>
        </w:rPr>
        <w:t>(</w:t>
      </w:r>
      <w:r w:rsidRPr="00341844">
        <w:rPr>
          <w:rFonts w:ascii="Arial" w:hAnsi="Arial" w:cs="Arial"/>
          <w:color w:val="008800"/>
          <w:sz w:val="17"/>
          <w:szCs w:val="17"/>
        </w:rPr>
        <w:t>"Troisième entier :"</w:t>
      </w:r>
      <w:r w:rsidRPr="00341844">
        <w:rPr>
          <w:rFonts w:ascii="Arial" w:hAnsi="Arial" w:cs="Arial"/>
          <w:color w:val="666600"/>
          <w:sz w:val="17"/>
          <w:szCs w:val="17"/>
        </w:rPr>
        <w:t>);</w:t>
      </w:r>
    </w:p>
    <w:p w14:paraId="1CCF2621" w14:textId="77777777" w:rsidR="001328E3" w:rsidRPr="00341844" w:rsidRDefault="001328E3" w:rsidP="001328E3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9466571"/>
        <w:rPr>
          <w:rFonts w:ascii="Arial" w:hAnsi="Arial" w:cs="Arial"/>
          <w:sz w:val="17"/>
          <w:szCs w:val="17"/>
        </w:rPr>
      </w:pPr>
      <w:r w:rsidRPr="00341844">
        <w:rPr>
          <w:rFonts w:ascii="Arial" w:hAnsi="Arial" w:cs="Arial"/>
          <w:color w:val="000000"/>
          <w:sz w:val="17"/>
          <w:szCs w:val="17"/>
        </w:rPr>
        <w:tab/>
      </w:r>
      <w:r w:rsidRPr="00341844">
        <w:rPr>
          <w:rFonts w:ascii="Arial" w:hAnsi="Arial" w:cs="Arial"/>
          <w:color w:val="000000"/>
          <w:sz w:val="17"/>
          <w:szCs w:val="17"/>
        </w:rPr>
        <w:tab/>
      </w:r>
      <w:proofErr w:type="gramStart"/>
      <w:r w:rsidRPr="00341844">
        <w:rPr>
          <w:rFonts w:ascii="Arial" w:hAnsi="Arial" w:cs="Arial"/>
          <w:color w:val="000088"/>
          <w:sz w:val="17"/>
          <w:szCs w:val="17"/>
        </w:rPr>
        <w:t>if</w:t>
      </w:r>
      <w:proofErr w:type="gramEnd"/>
      <w:r w:rsidRPr="00341844">
        <w:rPr>
          <w:rFonts w:ascii="Arial" w:hAnsi="Arial" w:cs="Arial"/>
          <w:color w:val="000000"/>
          <w:sz w:val="17"/>
          <w:szCs w:val="17"/>
        </w:rPr>
        <w:t xml:space="preserve"> </w:t>
      </w:r>
      <w:r w:rsidRPr="00341844">
        <w:rPr>
          <w:rFonts w:ascii="Arial" w:hAnsi="Arial" w:cs="Arial"/>
          <w:color w:val="666600"/>
          <w:sz w:val="17"/>
          <w:szCs w:val="17"/>
        </w:rPr>
        <w:t>(</w:t>
      </w:r>
      <w:r w:rsidRPr="00341844">
        <w:rPr>
          <w:rFonts w:ascii="Arial" w:hAnsi="Arial" w:cs="Arial"/>
          <w:color w:val="000000"/>
          <w:sz w:val="17"/>
          <w:szCs w:val="17"/>
        </w:rPr>
        <w:t>val1</w:t>
      </w:r>
      <w:r w:rsidRPr="00341844">
        <w:rPr>
          <w:rFonts w:ascii="Arial" w:hAnsi="Arial" w:cs="Arial"/>
          <w:color w:val="666600"/>
          <w:sz w:val="17"/>
          <w:szCs w:val="17"/>
        </w:rPr>
        <w:t>&lt;</w:t>
      </w:r>
      <w:r w:rsidRPr="00341844">
        <w:rPr>
          <w:rFonts w:ascii="Arial" w:hAnsi="Arial" w:cs="Arial"/>
          <w:color w:val="000000"/>
          <w:sz w:val="17"/>
          <w:szCs w:val="17"/>
        </w:rPr>
        <w:t>val3</w:t>
      </w:r>
      <w:r w:rsidRPr="00341844">
        <w:rPr>
          <w:rFonts w:ascii="Arial" w:hAnsi="Arial" w:cs="Arial"/>
          <w:color w:val="666600"/>
          <w:sz w:val="17"/>
          <w:szCs w:val="17"/>
        </w:rPr>
        <w:t>&amp;&amp;</w:t>
      </w:r>
      <w:r w:rsidRPr="00341844">
        <w:rPr>
          <w:rFonts w:ascii="Arial" w:hAnsi="Arial" w:cs="Arial"/>
          <w:color w:val="000000"/>
          <w:sz w:val="17"/>
          <w:szCs w:val="17"/>
        </w:rPr>
        <w:t>val2</w:t>
      </w:r>
      <w:r w:rsidRPr="00341844">
        <w:rPr>
          <w:rFonts w:ascii="Arial" w:hAnsi="Arial" w:cs="Arial"/>
          <w:color w:val="666600"/>
          <w:sz w:val="17"/>
          <w:szCs w:val="17"/>
        </w:rPr>
        <w:t>&lt;</w:t>
      </w:r>
      <w:r w:rsidRPr="00341844">
        <w:rPr>
          <w:rFonts w:ascii="Arial" w:hAnsi="Arial" w:cs="Arial"/>
          <w:color w:val="000000"/>
          <w:sz w:val="17"/>
          <w:szCs w:val="17"/>
        </w:rPr>
        <w:t>val3</w:t>
      </w:r>
      <w:r w:rsidRPr="00341844">
        <w:rPr>
          <w:rFonts w:ascii="Arial" w:hAnsi="Arial" w:cs="Arial"/>
          <w:color w:val="666600"/>
          <w:sz w:val="17"/>
          <w:szCs w:val="17"/>
        </w:rPr>
        <w:t>)</w:t>
      </w:r>
      <w:r w:rsidRPr="00341844">
        <w:rPr>
          <w:rFonts w:ascii="Arial" w:hAnsi="Arial" w:cs="Arial"/>
          <w:color w:val="000000"/>
          <w:sz w:val="17"/>
          <w:szCs w:val="17"/>
        </w:rPr>
        <w:t xml:space="preserve"> </w:t>
      </w:r>
      <w:r w:rsidRPr="00341844">
        <w:rPr>
          <w:rFonts w:ascii="Arial" w:hAnsi="Arial" w:cs="Arial"/>
          <w:color w:val="666600"/>
          <w:sz w:val="17"/>
          <w:szCs w:val="17"/>
        </w:rPr>
        <w:t>{</w:t>
      </w:r>
    </w:p>
    <w:p w14:paraId="51F69495" w14:textId="77777777" w:rsidR="001328E3" w:rsidRPr="00341844" w:rsidRDefault="001328E3" w:rsidP="001328E3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9466571"/>
        <w:rPr>
          <w:rFonts w:ascii="Arial" w:hAnsi="Arial" w:cs="Arial"/>
          <w:sz w:val="17"/>
          <w:szCs w:val="17"/>
        </w:rPr>
      </w:pPr>
      <w:r w:rsidRPr="00341844">
        <w:rPr>
          <w:rFonts w:ascii="Arial" w:hAnsi="Arial" w:cs="Arial"/>
          <w:color w:val="000000"/>
          <w:sz w:val="17"/>
          <w:szCs w:val="17"/>
        </w:rPr>
        <w:tab/>
      </w:r>
      <w:r w:rsidRPr="00341844">
        <w:rPr>
          <w:rFonts w:ascii="Arial" w:hAnsi="Arial" w:cs="Arial"/>
          <w:color w:val="000000"/>
          <w:sz w:val="17"/>
          <w:szCs w:val="17"/>
        </w:rPr>
        <w:tab/>
      </w:r>
      <w:r w:rsidRPr="00341844">
        <w:rPr>
          <w:rFonts w:ascii="Arial" w:hAnsi="Arial" w:cs="Arial"/>
          <w:color w:val="000000"/>
          <w:sz w:val="17"/>
          <w:szCs w:val="17"/>
        </w:rPr>
        <w:tab/>
      </w:r>
      <w:proofErr w:type="spellStart"/>
      <w:r w:rsidRPr="00341844">
        <w:rPr>
          <w:rFonts w:ascii="Arial" w:hAnsi="Arial" w:cs="Arial"/>
          <w:color w:val="660066"/>
          <w:sz w:val="17"/>
          <w:szCs w:val="17"/>
        </w:rPr>
        <w:t>System</w:t>
      </w:r>
      <w:r w:rsidRPr="00341844">
        <w:rPr>
          <w:rFonts w:ascii="Arial" w:hAnsi="Arial" w:cs="Arial"/>
          <w:color w:val="666600"/>
          <w:sz w:val="17"/>
          <w:szCs w:val="17"/>
        </w:rPr>
        <w:t>.</w:t>
      </w:r>
      <w:r w:rsidRPr="00341844">
        <w:rPr>
          <w:rFonts w:ascii="Arial" w:hAnsi="Arial" w:cs="Arial"/>
          <w:color w:val="000088"/>
          <w:sz w:val="17"/>
          <w:szCs w:val="17"/>
        </w:rPr>
        <w:t>out</w:t>
      </w:r>
      <w:r w:rsidRPr="00341844">
        <w:rPr>
          <w:rFonts w:ascii="Arial" w:hAnsi="Arial" w:cs="Arial"/>
          <w:color w:val="666600"/>
          <w:sz w:val="17"/>
          <w:szCs w:val="17"/>
        </w:rPr>
        <w:t>.</w:t>
      </w:r>
      <w:r w:rsidRPr="00341844">
        <w:rPr>
          <w:rFonts w:ascii="Arial" w:hAnsi="Arial" w:cs="Arial"/>
          <w:color w:val="000000"/>
          <w:sz w:val="17"/>
          <w:szCs w:val="17"/>
        </w:rPr>
        <w:t>println</w:t>
      </w:r>
      <w:proofErr w:type="spellEnd"/>
    </w:p>
    <w:p w14:paraId="7BAEF4BD" w14:textId="77777777" w:rsidR="001328E3" w:rsidRPr="00341844" w:rsidRDefault="001328E3" w:rsidP="001328E3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9466571"/>
        <w:rPr>
          <w:rFonts w:ascii="Arial" w:hAnsi="Arial" w:cs="Arial"/>
          <w:sz w:val="17"/>
          <w:szCs w:val="17"/>
        </w:rPr>
      </w:pPr>
      <w:r w:rsidRPr="00341844">
        <w:rPr>
          <w:rFonts w:ascii="Arial" w:hAnsi="Arial" w:cs="Arial"/>
          <w:color w:val="000000"/>
          <w:sz w:val="17"/>
          <w:szCs w:val="17"/>
        </w:rPr>
        <w:tab/>
      </w:r>
      <w:r w:rsidRPr="00341844">
        <w:rPr>
          <w:rFonts w:ascii="Arial" w:hAnsi="Arial" w:cs="Arial"/>
          <w:color w:val="000000"/>
          <w:sz w:val="17"/>
          <w:szCs w:val="17"/>
        </w:rPr>
        <w:tab/>
      </w:r>
      <w:r w:rsidRPr="00341844">
        <w:rPr>
          <w:rFonts w:ascii="Arial" w:hAnsi="Arial" w:cs="Arial"/>
          <w:color w:val="000000"/>
          <w:sz w:val="17"/>
          <w:szCs w:val="17"/>
        </w:rPr>
        <w:tab/>
      </w:r>
      <w:r w:rsidRPr="00341844">
        <w:rPr>
          <w:rFonts w:ascii="Arial" w:hAnsi="Arial" w:cs="Arial"/>
          <w:color w:val="666600"/>
          <w:sz w:val="17"/>
          <w:szCs w:val="17"/>
        </w:rPr>
        <w:t>(</w:t>
      </w:r>
      <w:r w:rsidRPr="00341844">
        <w:rPr>
          <w:rFonts w:ascii="Arial" w:hAnsi="Arial" w:cs="Arial"/>
          <w:color w:val="008800"/>
          <w:sz w:val="17"/>
          <w:szCs w:val="17"/>
        </w:rPr>
        <w:t>"Le troisième entier "</w:t>
      </w:r>
      <w:r w:rsidRPr="00341844">
        <w:rPr>
          <w:rFonts w:ascii="Arial" w:hAnsi="Arial" w:cs="Arial"/>
          <w:color w:val="000000"/>
          <w:sz w:val="17"/>
          <w:szCs w:val="17"/>
        </w:rPr>
        <w:t xml:space="preserve"> </w:t>
      </w:r>
      <w:r w:rsidRPr="00341844">
        <w:rPr>
          <w:rFonts w:ascii="Arial" w:hAnsi="Arial" w:cs="Arial"/>
          <w:color w:val="666600"/>
          <w:sz w:val="17"/>
          <w:szCs w:val="17"/>
        </w:rPr>
        <w:t>+</w:t>
      </w:r>
      <w:r w:rsidRPr="00341844">
        <w:rPr>
          <w:rFonts w:ascii="Arial" w:hAnsi="Arial" w:cs="Arial"/>
          <w:color w:val="000000"/>
          <w:sz w:val="17"/>
          <w:szCs w:val="17"/>
        </w:rPr>
        <w:t xml:space="preserve"> val3 </w:t>
      </w:r>
      <w:r w:rsidRPr="00341844">
        <w:rPr>
          <w:rFonts w:ascii="Arial" w:hAnsi="Arial" w:cs="Arial"/>
          <w:color w:val="666600"/>
          <w:sz w:val="17"/>
          <w:szCs w:val="17"/>
        </w:rPr>
        <w:t>+</w:t>
      </w:r>
      <w:r w:rsidRPr="00341844">
        <w:rPr>
          <w:rFonts w:ascii="Arial" w:hAnsi="Arial" w:cs="Arial"/>
          <w:color w:val="000000"/>
          <w:sz w:val="17"/>
          <w:szCs w:val="17"/>
        </w:rPr>
        <w:t xml:space="preserve"> </w:t>
      </w:r>
      <w:r w:rsidRPr="00341844">
        <w:rPr>
          <w:rFonts w:ascii="Arial" w:hAnsi="Arial" w:cs="Arial"/>
          <w:color w:val="008800"/>
          <w:sz w:val="17"/>
          <w:szCs w:val="17"/>
        </w:rPr>
        <w:t>" est le plus grand."</w:t>
      </w:r>
      <w:proofErr w:type="gramStart"/>
      <w:r w:rsidRPr="00341844">
        <w:rPr>
          <w:rFonts w:ascii="Arial" w:hAnsi="Arial" w:cs="Arial"/>
          <w:color w:val="666600"/>
          <w:sz w:val="17"/>
          <w:szCs w:val="17"/>
        </w:rPr>
        <w:t>);</w:t>
      </w:r>
      <w:proofErr w:type="gramEnd"/>
    </w:p>
    <w:p w14:paraId="01EFE3FC" w14:textId="77777777" w:rsidR="001328E3" w:rsidRPr="00341844" w:rsidRDefault="001328E3" w:rsidP="001328E3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9466571"/>
        <w:rPr>
          <w:rFonts w:ascii="Arial" w:hAnsi="Arial" w:cs="Arial"/>
          <w:sz w:val="17"/>
          <w:szCs w:val="17"/>
          <w:lang w:val="en-US"/>
        </w:rPr>
      </w:pPr>
      <w:r w:rsidRPr="00341844">
        <w:rPr>
          <w:rFonts w:ascii="Arial" w:hAnsi="Arial" w:cs="Arial"/>
          <w:color w:val="000000"/>
          <w:sz w:val="17"/>
          <w:szCs w:val="17"/>
        </w:rPr>
        <w:tab/>
      </w:r>
      <w:r w:rsidRPr="00341844">
        <w:rPr>
          <w:rFonts w:ascii="Arial" w:hAnsi="Arial" w:cs="Arial"/>
          <w:color w:val="000000"/>
          <w:sz w:val="17"/>
          <w:szCs w:val="17"/>
        </w:rPr>
        <w:tab/>
      </w:r>
      <w:r w:rsidRPr="00341844">
        <w:rPr>
          <w:rFonts w:ascii="Arial" w:hAnsi="Arial" w:cs="Arial"/>
          <w:color w:val="666600"/>
          <w:sz w:val="17"/>
          <w:szCs w:val="17"/>
          <w:lang w:val="en-US"/>
        </w:rPr>
        <w:t>}</w:t>
      </w:r>
      <w:r w:rsidRPr="00341844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r w:rsidRPr="00341844">
        <w:rPr>
          <w:rFonts w:ascii="Arial" w:hAnsi="Arial" w:cs="Arial"/>
          <w:color w:val="000088"/>
          <w:sz w:val="17"/>
          <w:szCs w:val="17"/>
          <w:lang w:val="en-US"/>
        </w:rPr>
        <w:t>else</w:t>
      </w:r>
      <w:r w:rsidRPr="00341844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r w:rsidRPr="00341844">
        <w:rPr>
          <w:rFonts w:ascii="Arial" w:hAnsi="Arial" w:cs="Arial"/>
          <w:color w:val="000088"/>
          <w:sz w:val="17"/>
          <w:szCs w:val="17"/>
          <w:lang w:val="en-US"/>
        </w:rPr>
        <w:t>if</w:t>
      </w:r>
      <w:r w:rsidRPr="00341844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r w:rsidRPr="00341844">
        <w:rPr>
          <w:rFonts w:ascii="Arial" w:hAnsi="Arial" w:cs="Arial"/>
          <w:color w:val="666600"/>
          <w:sz w:val="17"/>
          <w:szCs w:val="17"/>
          <w:lang w:val="en-US"/>
        </w:rPr>
        <w:t>(</w:t>
      </w:r>
      <w:r w:rsidRPr="00341844">
        <w:rPr>
          <w:rFonts w:ascii="Arial" w:hAnsi="Arial" w:cs="Arial"/>
          <w:color w:val="000000"/>
          <w:sz w:val="17"/>
          <w:szCs w:val="17"/>
          <w:lang w:val="en-US"/>
        </w:rPr>
        <w:t>val1</w:t>
      </w:r>
      <w:r w:rsidRPr="00341844">
        <w:rPr>
          <w:rFonts w:ascii="Arial" w:hAnsi="Arial" w:cs="Arial"/>
          <w:color w:val="666600"/>
          <w:sz w:val="17"/>
          <w:szCs w:val="17"/>
          <w:lang w:val="en-US"/>
        </w:rPr>
        <w:t>&lt;</w:t>
      </w:r>
      <w:r w:rsidRPr="00341844">
        <w:rPr>
          <w:rFonts w:ascii="Arial" w:hAnsi="Arial" w:cs="Arial"/>
          <w:color w:val="000000"/>
          <w:sz w:val="17"/>
          <w:szCs w:val="17"/>
          <w:lang w:val="en-US"/>
        </w:rPr>
        <w:t>val2</w:t>
      </w:r>
      <w:r w:rsidRPr="00341844">
        <w:rPr>
          <w:rFonts w:ascii="Arial" w:hAnsi="Arial" w:cs="Arial"/>
          <w:color w:val="666600"/>
          <w:sz w:val="17"/>
          <w:szCs w:val="17"/>
          <w:lang w:val="en-US"/>
        </w:rPr>
        <w:t>&amp;&amp;</w:t>
      </w:r>
      <w:r w:rsidRPr="00341844">
        <w:rPr>
          <w:rFonts w:ascii="Arial" w:hAnsi="Arial" w:cs="Arial"/>
          <w:color w:val="000000"/>
          <w:sz w:val="17"/>
          <w:szCs w:val="17"/>
          <w:lang w:val="en-US"/>
        </w:rPr>
        <w:t>val3</w:t>
      </w:r>
      <w:r w:rsidRPr="00341844">
        <w:rPr>
          <w:rFonts w:ascii="Arial" w:hAnsi="Arial" w:cs="Arial"/>
          <w:color w:val="666600"/>
          <w:sz w:val="17"/>
          <w:szCs w:val="17"/>
          <w:lang w:val="en-US"/>
        </w:rPr>
        <w:t>&lt;</w:t>
      </w:r>
      <w:r w:rsidRPr="00341844">
        <w:rPr>
          <w:rFonts w:ascii="Arial" w:hAnsi="Arial" w:cs="Arial"/>
          <w:color w:val="000000"/>
          <w:sz w:val="17"/>
          <w:szCs w:val="17"/>
          <w:lang w:val="en-US"/>
        </w:rPr>
        <w:t>val2</w:t>
      </w:r>
      <w:r w:rsidRPr="00341844">
        <w:rPr>
          <w:rFonts w:ascii="Arial" w:hAnsi="Arial" w:cs="Arial"/>
          <w:color w:val="666600"/>
          <w:sz w:val="17"/>
          <w:szCs w:val="17"/>
          <w:lang w:val="en-US"/>
        </w:rPr>
        <w:t>)</w:t>
      </w:r>
      <w:r w:rsidRPr="00341844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r w:rsidRPr="00341844">
        <w:rPr>
          <w:rFonts w:ascii="Arial" w:hAnsi="Arial" w:cs="Arial"/>
          <w:color w:val="666600"/>
          <w:sz w:val="17"/>
          <w:szCs w:val="17"/>
          <w:lang w:val="en-US"/>
        </w:rPr>
        <w:t>{</w:t>
      </w:r>
    </w:p>
    <w:p w14:paraId="6B09EE9F" w14:textId="77777777" w:rsidR="001328E3" w:rsidRPr="00341844" w:rsidRDefault="001328E3" w:rsidP="001328E3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9466571"/>
        <w:rPr>
          <w:rFonts w:ascii="Arial" w:hAnsi="Arial" w:cs="Arial"/>
          <w:sz w:val="17"/>
          <w:szCs w:val="17"/>
        </w:rPr>
      </w:pPr>
      <w:r w:rsidRPr="00341844">
        <w:rPr>
          <w:rFonts w:ascii="Arial" w:hAnsi="Arial" w:cs="Arial"/>
          <w:color w:val="000000"/>
          <w:sz w:val="17"/>
          <w:szCs w:val="17"/>
          <w:lang w:val="en-US"/>
        </w:rPr>
        <w:tab/>
      </w:r>
      <w:r w:rsidRPr="00341844">
        <w:rPr>
          <w:rFonts w:ascii="Arial" w:hAnsi="Arial" w:cs="Arial"/>
          <w:color w:val="000000"/>
          <w:sz w:val="17"/>
          <w:szCs w:val="17"/>
          <w:lang w:val="en-US"/>
        </w:rPr>
        <w:tab/>
      </w:r>
      <w:r w:rsidRPr="00341844">
        <w:rPr>
          <w:rFonts w:ascii="Arial" w:hAnsi="Arial" w:cs="Arial"/>
          <w:color w:val="000000"/>
          <w:sz w:val="17"/>
          <w:szCs w:val="17"/>
          <w:lang w:val="en-US"/>
        </w:rPr>
        <w:tab/>
      </w:r>
      <w:proofErr w:type="spellStart"/>
      <w:r w:rsidRPr="00341844">
        <w:rPr>
          <w:rFonts w:ascii="Arial" w:hAnsi="Arial" w:cs="Arial"/>
          <w:color w:val="660066"/>
          <w:sz w:val="17"/>
          <w:szCs w:val="17"/>
        </w:rPr>
        <w:t>System</w:t>
      </w:r>
      <w:r w:rsidRPr="00341844">
        <w:rPr>
          <w:rFonts w:ascii="Arial" w:hAnsi="Arial" w:cs="Arial"/>
          <w:color w:val="666600"/>
          <w:sz w:val="17"/>
          <w:szCs w:val="17"/>
        </w:rPr>
        <w:t>.</w:t>
      </w:r>
      <w:r w:rsidRPr="00341844">
        <w:rPr>
          <w:rFonts w:ascii="Arial" w:hAnsi="Arial" w:cs="Arial"/>
          <w:color w:val="000088"/>
          <w:sz w:val="17"/>
          <w:szCs w:val="17"/>
        </w:rPr>
        <w:t>out</w:t>
      </w:r>
      <w:r w:rsidRPr="00341844">
        <w:rPr>
          <w:rFonts w:ascii="Arial" w:hAnsi="Arial" w:cs="Arial"/>
          <w:color w:val="666600"/>
          <w:sz w:val="17"/>
          <w:szCs w:val="17"/>
        </w:rPr>
        <w:t>.</w:t>
      </w:r>
      <w:r w:rsidRPr="00341844">
        <w:rPr>
          <w:rFonts w:ascii="Arial" w:hAnsi="Arial" w:cs="Arial"/>
          <w:color w:val="000000"/>
          <w:sz w:val="17"/>
          <w:szCs w:val="17"/>
        </w:rPr>
        <w:t>println</w:t>
      </w:r>
      <w:proofErr w:type="spellEnd"/>
    </w:p>
    <w:p w14:paraId="77142CD1" w14:textId="77777777" w:rsidR="001328E3" w:rsidRPr="00341844" w:rsidRDefault="001328E3" w:rsidP="001328E3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9466571"/>
        <w:rPr>
          <w:rFonts w:ascii="Arial" w:hAnsi="Arial" w:cs="Arial"/>
          <w:sz w:val="17"/>
          <w:szCs w:val="17"/>
        </w:rPr>
      </w:pPr>
      <w:r w:rsidRPr="00341844">
        <w:rPr>
          <w:rFonts w:ascii="Arial" w:hAnsi="Arial" w:cs="Arial"/>
          <w:color w:val="000000"/>
          <w:sz w:val="17"/>
          <w:szCs w:val="17"/>
        </w:rPr>
        <w:tab/>
      </w:r>
      <w:r w:rsidRPr="00341844">
        <w:rPr>
          <w:rFonts w:ascii="Arial" w:hAnsi="Arial" w:cs="Arial"/>
          <w:color w:val="000000"/>
          <w:sz w:val="17"/>
          <w:szCs w:val="17"/>
        </w:rPr>
        <w:tab/>
      </w:r>
      <w:r w:rsidRPr="00341844">
        <w:rPr>
          <w:rFonts w:ascii="Arial" w:hAnsi="Arial" w:cs="Arial"/>
          <w:color w:val="000000"/>
          <w:sz w:val="17"/>
          <w:szCs w:val="17"/>
        </w:rPr>
        <w:tab/>
      </w:r>
      <w:r w:rsidRPr="00341844">
        <w:rPr>
          <w:rFonts w:ascii="Arial" w:hAnsi="Arial" w:cs="Arial"/>
          <w:color w:val="666600"/>
          <w:sz w:val="17"/>
          <w:szCs w:val="17"/>
        </w:rPr>
        <w:t>(</w:t>
      </w:r>
      <w:r w:rsidRPr="00341844">
        <w:rPr>
          <w:rFonts w:ascii="Arial" w:hAnsi="Arial" w:cs="Arial"/>
          <w:color w:val="008800"/>
          <w:sz w:val="17"/>
          <w:szCs w:val="17"/>
        </w:rPr>
        <w:t>"Le deuxième entier "</w:t>
      </w:r>
      <w:r w:rsidRPr="00341844">
        <w:rPr>
          <w:rFonts w:ascii="Arial" w:hAnsi="Arial" w:cs="Arial"/>
          <w:color w:val="000000"/>
          <w:sz w:val="17"/>
          <w:szCs w:val="17"/>
        </w:rPr>
        <w:t xml:space="preserve"> </w:t>
      </w:r>
      <w:r w:rsidRPr="00341844">
        <w:rPr>
          <w:rFonts w:ascii="Arial" w:hAnsi="Arial" w:cs="Arial"/>
          <w:color w:val="666600"/>
          <w:sz w:val="17"/>
          <w:szCs w:val="17"/>
        </w:rPr>
        <w:t>+</w:t>
      </w:r>
      <w:r w:rsidRPr="00341844">
        <w:rPr>
          <w:rFonts w:ascii="Arial" w:hAnsi="Arial" w:cs="Arial"/>
          <w:color w:val="000000"/>
          <w:sz w:val="17"/>
          <w:szCs w:val="17"/>
        </w:rPr>
        <w:t xml:space="preserve"> val2 </w:t>
      </w:r>
      <w:r w:rsidRPr="00341844">
        <w:rPr>
          <w:rFonts w:ascii="Arial" w:hAnsi="Arial" w:cs="Arial"/>
          <w:color w:val="666600"/>
          <w:sz w:val="17"/>
          <w:szCs w:val="17"/>
        </w:rPr>
        <w:t>+</w:t>
      </w:r>
      <w:r w:rsidRPr="00341844">
        <w:rPr>
          <w:rFonts w:ascii="Arial" w:hAnsi="Arial" w:cs="Arial"/>
          <w:color w:val="000000"/>
          <w:sz w:val="17"/>
          <w:szCs w:val="17"/>
        </w:rPr>
        <w:t xml:space="preserve"> </w:t>
      </w:r>
      <w:r w:rsidRPr="00341844">
        <w:rPr>
          <w:rFonts w:ascii="Arial" w:hAnsi="Arial" w:cs="Arial"/>
          <w:color w:val="008800"/>
          <w:sz w:val="17"/>
          <w:szCs w:val="17"/>
        </w:rPr>
        <w:t>" est le plus grand."</w:t>
      </w:r>
      <w:proofErr w:type="gramStart"/>
      <w:r w:rsidRPr="00341844">
        <w:rPr>
          <w:rFonts w:ascii="Arial" w:hAnsi="Arial" w:cs="Arial"/>
          <w:color w:val="666600"/>
          <w:sz w:val="17"/>
          <w:szCs w:val="17"/>
        </w:rPr>
        <w:t>);</w:t>
      </w:r>
      <w:proofErr w:type="gramEnd"/>
    </w:p>
    <w:p w14:paraId="5C0843C9" w14:textId="77777777" w:rsidR="001328E3" w:rsidRPr="00341844" w:rsidRDefault="001328E3" w:rsidP="001328E3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9466571"/>
        <w:rPr>
          <w:rFonts w:ascii="Arial" w:hAnsi="Arial" w:cs="Arial"/>
          <w:sz w:val="17"/>
          <w:szCs w:val="17"/>
          <w:lang w:val="en-US"/>
        </w:rPr>
      </w:pPr>
      <w:r w:rsidRPr="00341844">
        <w:rPr>
          <w:rFonts w:ascii="Arial" w:hAnsi="Arial" w:cs="Arial"/>
          <w:color w:val="000000"/>
          <w:sz w:val="17"/>
          <w:szCs w:val="17"/>
        </w:rPr>
        <w:tab/>
      </w:r>
      <w:r w:rsidRPr="00341844">
        <w:rPr>
          <w:rFonts w:ascii="Arial" w:hAnsi="Arial" w:cs="Arial"/>
          <w:color w:val="000000"/>
          <w:sz w:val="17"/>
          <w:szCs w:val="17"/>
        </w:rPr>
        <w:tab/>
      </w:r>
      <w:r w:rsidRPr="00341844">
        <w:rPr>
          <w:rFonts w:ascii="Arial" w:hAnsi="Arial" w:cs="Arial"/>
          <w:color w:val="666600"/>
          <w:sz w:val="17"/>
          <w:szCs w:val="17"/>
          <w:lang w:val="en-US"/>
        </w:rPr>
        <w:t>}</w:t>
      </w:r>
      <w:r w:rsidRPr="00341844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r w:rsidRPr="00341844">
        <w:rPr>
          <w:rFonts w:ascii="Arial" w:hAnsi="Arial" w:cs="Arial"/>
          <w:color w:val="000088"/>
          <w:sz w:val="17"/>
          <w:szCs w:val="17"/>
          <w:lang w:val="en-US"/>
        </w:rPr>
        <w:t>else</w:t>
      </w:r>
      <w:r w:rsidRPr="00341844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r w:rsidRPr="00341844">
        <w:rPr>
          <w:rFonts w:ascii="Arial" w:hAnsi="Arial" w:cs="Arial"/>
          <w:color w:val="000088"/>
          <w:sz w:val="17"/>
          <w:szCs w:val="17"/>
          <w:lang w:val="en-US"/>
        </w:rPr>
        <w:t>if</w:t>
      </w:r>
      <w:r w:rsidRPr="00341844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r w:rsidRPr="00341844">
        <w:rPr>
          <w:rFonts w:ascii="Arial" w:hAnsi="Arial" w:cs="Arial"/>
          <w:color w:val="666600"/>
          <w:sz w:val="17"/>
          <w:szCs w:val="17"/>
          <w:lang w:val="en-US"/>
        </w:rPr>
        <w:t>(</w:t>
      </w:r>
      <w:r w:rsidRPr="00341844">
        <w:rPr>
          <w:rFonts w:ascii="Arial" w:hAnsi="Arial" w:cs="Arial"/>
          <w:color w:val="000000"/>
          <w:sz w:val="17"/>
          <w:szCs w:val="17"/>
          <w:lang w:val="en-US"/>
        </w:rPr>
        <w:t>val2</w:t>
      </w:r>
      <w:r w:rsidRPr="00341844">
        <w:rPr>
          <w:rFonts w:ascii="Arial" w:hAnsi="Arial" w:cs="Arial"/>
          <w:color w:val="666600"/>
          <w:sz w:val="17"/>
          <w:szCs w:val="17"/>
          <w:lang w:val="en-US"/>
        </w:rPr>
        <w:t>&lt;</w:t>
      </w:r>
      <w:r w:rsidRPr="00341844">
        <w:rPr>
          <w:rFonts w:ascii="Arial" w:hAnsi="Arial" w:cs="Arial"/>
          <w:color w:val="000000"/>
          <w:sz w:val="17"/>
          <w:szCs w:val="17"/>
          <w:lang w:val="en-US"/>
        </w:rPr>
        <w:t>val1</w:t>
      </w:r>
      <w:r w:rsidRPr="00341844">
        <w:rPr>
          <w:rFonts w:ascii="Arial" w:hAnsi="Arial" w:cs="Arial"/>
          <w:color w:val="666600"/>
          <w:sz w:val="17"/>
          <w:szCs w:val="17"/>
          <w:lang w:val="en-US"/>
        </w:rPr>
        <w:t>&amp;&amp;</w:t>
      </w:r>
      <w:r w:rsidRPr="00341844">
        <w:rPr>
          <w:rFonts w:ascii="Arial" w:hAnsi="Arial" w:cs="Arial"/>
          <w:color w:val="000000"/>
          <w:sz w:val="17"/>
          <w:szCs w:val="17"/>
          <w:lang w:val="en-US"/>
        </w:rPr>
        <w:t>val3</w:t>
      </w:r>
      <w:r w:rsidRPr="00341844">
        <w:rPr>
          <w:rFonts w:ascii="Arial" w:hAnsi="Arial" w:cs="Arial"/>
          <w:color w:val="666600"/>
          <w:sz w:val="17"/>
          <w:szCs w:val="17"/>
          <w:lang w:val="en-US"/>
        </w:rPr>
        <w:t>&lt;</w:t>
      </w:r>
      <w:r w:rsidRPr="00341844">
        <w:rPr>
          <w:rFonts w:ascii="Arial" w:hAnsi="Arial" w:cs="Arial"/>
          <w:color w:val="000000"/>
          <w:sz w:val="17"/>
          <w:szCs w:val="17"/>
          <w:lang w:val="en-US"/>
        </w:rPr>
        <w:t>val1</w:t>
      </w:r>
      <w:r w:rsidRPr="00341844">
        <w:rPr>
          <w:rFonts w:ascii="Arial" w:hAnsi="Arial" w:cs="Arial"/>
          <w:color w:val="666600"/>
          <w:sz w:val="17"/>
          <w:szCs w:val="17"/>
          <w:lang w:val="en-US"/>
        </w:rPr>
        <w:t>)</w:t>
      </w:r>
      <w:r w:rsidRPr="00341844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r w:rsidRPr="00341844">
        <w:rPr>
          <w:rFonts w:ascii="Arial" w:hAnsi="Arial" w:cs="Arial"/>
          <w:color w:val="666600"/>
          <w:sz w:val="17"/>
          <w:szCs w:val="17"/>
          <w:lang w:val="en-US"/>
        </w:rPr>
        <w:t>{</w:t>
      </w:r>
    </w:p>
    <w:p w14:paraId="441D6B95" w14:textId="77777777" w:rsidR="001328E3" w:rsidRPr="00341844" w:rsidRDefault="001328E3" w:rsidP="001328E3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9466571"/>
        <w:rPr>
          <w:rFonts w:ascii="Arial" w:hAnsi="Arial" w:cs="Arial"/>
          <w:sz w:val="17"/>
          <w:szCs w:val="17"/>
        </w:rPr>
      </w:pPr>
      <w:r w:rsidRPr="00341844">
        <w:rPr>
          <w:rFonts w:ascii="Arial" w:hAnsi="Arial" w:cs="Arial"/>
          <w:color w:val="000000"/>
          <w:sz w:val="17"/>
          <w:szCs w:val="17"/>
          <w:lang w:val="en-US"/>
        </w:rPr>
        <w:tab/>
      </w:r>
      <w:r w:rsidRPr="00341844">
        <w:rPr>
          <w:rFonts w:ascii="Arial" w:hAnsi="Arial" w:cs="Arial"/>
          <w:color w:val="000000"/>
          <w:sz w:val="17"/>
          <w:szCs w:val="17"/>
          <w:lang w:val="en-US"/>
        </w:rPr>
        <w:tab/>
      </w:r>
      <w:r w:rsidRPr="00341844">
        <w:rPr>
          <w:rFonts w:ascii="Arial" w:hAnsi="Arial" w:cs="Arial"/>
          <w:color w:val="000000"/>
          <w:sz w:val="17"/>
          <w:szCs w:val="17"/>
          <w:lang w:val="en-US"/>
        </w:rPr>
        <w:tab/>
      </w:r>
      <w:proofErr w:type="spellStart"/>
      <w:r w:rsidRPr="00341844">
        <w:rPr>
          <w:rFonts w:ascii="Arial" w:hAnsi="Arial" w:cs="Arial"/>
          <w:color w:val="660066"/>
          <w:sz w:val="17"/>
          <w:szCs w:val="17"/>
        </w:rPr>
        <w:t>System</w:t>
      </w:r>
      <w:r w:rsidRPr="00341844">
        <w:rPr>
          <w:rFonts w:ascii="Arial" w:hAnsi="Arial" w:cs="Arial"/>
          <w:color w:val="666600"/>
          <w:sz w:val="17"/>
          <w:szCs w:val="17"/>
        </w:rPr>
        <w:t>.</w:t>
      </w:r>
      <w:r w:rsidRPr="00341844">
        <w:rPr>
          <w:rFonts w:ascii="Arial" w:hAnsi="Arial" w:cs="Arial"/>
          <w:color w:val="000088"/>
          <w:sz w:val="17"/>
          <w:szCs w:val="17"/>
        </w:rPr>
        <w:t>out</w:t>
      </w:r>
      <w:r w:rsidRPr="00341844">
        <w:rPr>
          <w:rFonts w:ascii="Arial" w:hAnsi="Arial" w:cs="Arial"/>
          <w:color w:val="666600"/>
          <w:sz w:val="17"/>
          <w:szCs w:val="17"/>
        </w:rPr>
        <w:t>.</w:t>
      </w:r>
      <w:r w:rsidRPr="00341844">
        <w:rPr>
          <w:rFonts w:ascii="Arial" w:hAnsi="Arial" w:cs="Arial"/>
          <w:color w:val="000000"/>
          <w:sz w:val="17"/>
          <w:szCs w:val="17"/>
        </w:rPr>
        <w:t>println</w:t>
      </w:r>
      <w:proofErr w:type="spellEnd"/>
    </w:p>
    <w:p w14:paraId="37B50CBE" w14:textId="77777777" w:rsidR="001328E3" w:rsidRPr="00341844" w:rsidRDefault="001328E3" w:rsidP="001328E3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9466571"/>
        <w:rPr>
          <w:rFonts w:ascii="Arial" w:hAnsi="Arial" w:cs="Arial"/>
          <w:sz w:val="17"/>
          <w:szCs w:val="17"/>
        </w:rPr>
      </w:pPr>
      <w:r w:rsidRPr="00341844">
        <w:rPr>
          <w:rFonts w:ascii="Arial" w:hAnsi="Arial" w:cs="Arial"/>
          <w:color w:val="000000"/>
          <w:sz w:val="17"/>
          <w:szCs w:val="17"/>
        </w:rPr>
        <w:tab/>
      </w:r>
      <w:r w:rsidRPr="00341844">
        <w:rPr>
          <w:rFonts w:ascii="Arial" w:hAnsi="Arial" w:cs="Arial"/>
          <w:color w:val="000000"/>
          <w:sz w:val="17"/>
          <w:szCs w:val="17"/>
        </w:rPr>
        <w:tab/>
      </w:r>
      <w:r w:rsidRPr="00341844">
        <w:rPr>
          <w:rFonts w:ascii="Arial" w:hAnsi="Arial" w:cs="Arial"/>
          <w:color w:val="000000"/>
          <w:sz w:val="17"/>
          <w:szCs w:val="17"/>
        </w:rPr>
        <w:tab/>
      </w:r>
      <w:r w:rsidRPr="00341844">
        <w:rPr>
          <w:rFonts w:ascii="Arial" w:hAnsi="Arial" w:cs="Arial"/>
          <w:color w:val="666600"/>
          <w:sz w:val="17"/>
          <w:szCs w:val="17"/>
        </w:rPr>
        <w:t>(</w:t>
      </w:r>
      <w:r w:rsidRPr="00341844">
        <w:rPr>
          <w:rFonts w:ascii="Arial" w:hAnsi="Arial" w:cs="Arial"/>
          <w:color w:val="008800"/>
          <w:sz w:val="17"/>
          <w:szCs w:val="17"/>
        </w:rPr>
        <w:t>"Le premier entier "</w:t>
      </w:r>
      <w:r w:rsidRPr="00341844">
        <w:rPr>
          <w:rFonts w:ascii="Arial" w:hAnsi="Arial" w:cs="Arial"/>
          <w:color w:val="000000"/>
          <w:sz w:val="17"/>
          <w:szCs w:val="17"/>
        </w:rPr>
        <w:t xml:space="preserve"> </w:t>
      </w:r>
      <w:r w:rsidRPr="00341844">
        <w:rPr>
          <w:rFonts w:ascii="Arial" w:hAnsi="Arial" w:cs="Arial"/>
          <w:color w:val="666600"/>
          <w:sz w:val="17"/>
          <w:szCs w:val="17"/>
        </w:rPr>
        <w:t>+</w:t>
      </w:r>
      <w:r w:rsidRPr="00341844">
        <w:rPr>
          <w:rFonts w:ascii="Arial" w:hAnsi="Arial" w:cs="Arial"/>
          <w:color w:val="000000"/>
          <w:sz w:val="17"/>
          <w:szCs w:val="17"/>
        </w:rPr>
        <w:t xml:space="preserve"> val1 </w:t>
      </w:r>
      <w:r w:rsidRPr="00341844">
        <w:rPr>
          <w:rFonts w:ascii="Arial" w:hAnsi="Arial" w:cs="Arial"/>
          <w:color w:val="666600"/>
          <w:sz w:val="17"/>
          <w:szCs w:val="17"/>
        </w:rPr>
        <w:t>+</w:t>
      </w:r>
      <w:r w:rsidRPr="00341844">
        <w:rPr>
          <w:rFonts w:ascii="Arial" w:hAnsi="Arial" w:cs="Arial"/>
          <w:color w:val="000000"/>
          <w:sz w:val="17"/>
          <w:szCs w:val="17"/>
        </w:rPr>
        <w:t xml:space="preserve"> </w:t>
      </w:r>
      <w:r w:rsidRPr="00341844">
        <w:rPr>
          <w:rFonts w:ascii="Arial" w:hAnsi="Arial" w:cs="Arial"/>
          <w:color w:val="008800"/>
          <w:sz w:val="17"/>
          <w:szCs w:val="17"/>
        </w:rPr>
        <w:t>" est le plus grand."</w:t>
      </w:r>
      <w:proofErr w:type="gramStart"/>
      <w:r w:rsidRPr="00341844">
        <w:rPr>
          <w:rFonts w:ascii="Arial" w:hAnsi="Arial" w:cs="Arial"/>
          <w:color w:val="666600"/>
          <w:sz w:val="17"/>
          <w:szCs w:val="17"/>
        </w:rPr>
        <w:t>);</w:t>
      </w:r>
      <w:proofErr w:type="gramEnd"/>
    </w:p>
    <w:p w14:paraId="37B6B828" w14:textId="77777777" w:rsidR="001328E3" w:rsidRPr="00341844" w:rsidRDefault="001328E3" w:rsidP="001328E3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9466571"/>
        <w:rPr>
          <w:rFonts w:ascii="Arial" w:hAnsi="Arial" w:cs="Arial"/>
          <w:sz w:val="17"/>
          <w:szCs w:val="17"/>
        </w:rPr>
      </w:pPr>
      <w:r w:rsidRPr="00341844">
        <w:rPr>
          <w:rFonts w:ascii="Arial" w:hAnsi="Arial" w:cs="Arial"/>
          <w:color w:val="000000"/>
          <w:sz w:val="17"/>
          <w:szCs w:val="17"/>
        </w:rPr>
        <w:tab/>
      </w:r>
      <w:r w:rsidRPr="00341844">
        <w:rPr>
          <w:rFonts w:ascii="Arial" w:hAnsi="Arial" w:cs="Arial"/>
          <w:color w:val="000000"/>
          <w:sz w:val="17"/>
          <w:szCs w:val="17"/>
        </w:rPr>
        <w:tab/>
      </w:r>
      <w:r w:rsidRPr="00341844">
        <w:rPr>
          <w:rFonts w:ascii="Arial" w:hAnsi="Arial" w:cs="Arial"/>
          <w:color w:val="666600"/>
          <w:sz w:val="17"/>
          <w:szCs w:val="17"/>
        </w:rPr>
        <w:t>}</w:t>
      </w:r>
    </w:p>
    <w:p w14:paraId="77C395EB" w14:textId="77777777" w:rsidR="001328E3" w:rsidRPr="00341844" w:rsidRDefault="001328E3" w:rsidP="001328E3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9466571"/>
        <w:rPr>
          <w:rFonts w:ascii="Arial" w:hAnsi="Arial" w:cs="Arial"/>
          <w:sz w:val="17"/>
          <w:szCs w:val="17"/>
        </w:rPr>
      </w:pPr>
      <w:r w:rsidRPr="00341844">
        <w:rPr>
          <w:rFonts w:ascii="Arial" w:hAnsi="Arial" w:cs="Arial"/>
          <w:color w:val="000000"/>
          <w:sz w:val="17"/>
          <w:szCs w:val="17"/>
        </w:rPr>
        <w:tab/>
      </w:r>
      <w:r w:rsidRPr="00341844">
        <w:rPr>
          <w:rFonts w:ascii="Arial" w:hAnsi="Arial" w:cs="Arial"/>
          <w:color w:val="666600"/>
          <w:sz w:val="17"/>
          <w:szCs w:val="17"/>
        </w:rPr>
        <w:t>}</w:t>
      </w:r>
    </w:p>
    <w:p w14:paraId="7C3BE8A7" w14:textId="3114227C" w:rsidR="001870F5" w:rsidRPr="00BD519D" w:rsidRDefault="001328E3" w:rsidP="00BD519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9466571"/>
        <w:rPr>
          <w:rFonts w:ascii="Arial" w:hAnsi="Arial" w:cs="Arial"/>
          <w:sz w:val="17"/>
          <w:szCs w:val="17"/>
        </w:rPr>
      </w:pPr>
      <w:r w:rsidRPr="00341844">
        <w:rPr>
          <w:rFonts w:ascii="Arial" w:hAnsi="Arial" w:cs="Arial"/>
          <w:color w:val="666600"/>
          <w:sz w:val="17"/>
          <w:szCs w:val="17"/>
        </w:rPr>
        <w:t>}</w:t>
      </w:r>
    </w:p>
    <w:p w14:paraId="2159401D" w14:textId="6EA1581D" w:rsidR="001870F5" w:rsidRPr="00341844" w:rsidRDefault="00000000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Réponse</w:t>
      </w:r>
    </w:p>
    <w:p w14:paraId="3EBE4187" w14:textId="093BDE22" w:rsidR="001328E3" w:rsidRPr="00341844" w:rsidRDefault="001328E3">
      <w:pPr>
        <w:pStyle w:val="Standard"/>
        <w:rPr>
          <w:rFonts w:ascii="Arial" w:hAnsi="Arial" w:cs="Arial"/>
          <w:b/>
          <w:bCs/>
        </w:rPr>
      </w:pPr>
    </w:p>
    <w:p w14:paraId="460487F4" w14:textId="77777777" w:rsidR="00341844" w:rsidRPr="00341844" w:rsidRDefault="001328E3" w:rsidP="001328E3">
      <w:pPr>
        <w:rPr>
          <w:rFonts w:cs="Arial"/>
        </w:rPr>
      </w:pPr>
      <w:r w:rsidRPr="00341844">
        <w:rPr>
          <w:rFonts w:cs="Arial"/>
        </w:rPr>
        <w:t>Le programme nous demande des valeurs, pour val1, val2, val3</w:t>
      </w:r>
      <w:r w:rsidR="00341844" w:rsidRPr="00341844">
        <w:rPr>
          <w:rFonts w:cs="Arial"/>
        </w:rPr>
        <w:t>, on définit des valeurs où l’on connait le résultat, par exemple on prend :</w:t>
      </w:r>
    </w:p>
    <w:p w14:paraId="5D1B7CE1" w14:textId="77777777" w:rsidR="00341844" w:rsidRPr="00341844" w:rsidRDefault="00341844" w:rsidP="00341844">
      <w:pPr>
        <w:rPr>
          <w:rFonts w:cs="Arial"/>
          <w:i/>
          <w:iCs/>
          <w:sz w:val="22"/>
          <w:szCs w:val="22"/>
        </w:rPr>
      </w:pPr>
      <w:r w:rsidRPr="00341844">
        <w:rPr>
          <w:rFonts w:cs="Arial"/>
          <w:i/>
          <w:iCs/>
          <w:sz w:val="22"/>
          <w:szCs w:val="22"/>
        </w:rPr>
        <w:t>Premier entier :12</w:t>
      </w:r>
    </w:p>
    <w:p w14:paraId="0292BA81" w14:textId="77777777" w:rsidR="00341844" w:rsidRPr="00341844" w:rsidRDefault="00341844" w:rsidP="00341844">
      <w:pPr>
        <w:rPr>
          <w:rFonts w:cs="Arial"/>
          <w:i/>
          <w:iCs/>
          <w:sz w:val="22"/>
          <w:szCs w:val="22"/>
        </w:rPr>
      </w:pPr>
      <w:r w:rsidRPr="00341844">
        <w:rPr>
          <w:rFonts w:cs="Arial"/>
          <w:i/>
          <w:iCs/>
          <w:sz w:val="22"/>
          <w:szCs w:val="22"/>
        </w:rPr>
        <w:t>Deuxième entier :4</w:t>
      </w:r>
    </w:p>
    <w:p w14:paraId="52099684" w14:textId="3316C98B" w:rsidR="00341844" w:rsidRPr="00341844" w:rsidRDefault="00341844" w:rsidP="00341844">
      <w:pPr>
        <w:rPr>
          <w:rFonts w:cs="Arial"/>
          <w:i/>
          <w:iCs/>
          <w:sz w:val="22"/>
          <w:szCs w:val="22"/>
        </w:rPr>
      </w:pPr>
      <w:r w:rsidRPr="00341844">
        <w:rPr>
          <w:rFonts w:cs="Arial"/>
          <w:i/>
          <w:iCs/>
          <w:sz w:val="22"/>
          <w:szCs w:val="22"/>
        </w:rPr>
        <w:t>Troisième entier :5</w:t>
      </w:r>
    </w:p>
    <w:p w14:paraId="79934B6D" w14:textId="77777777" w:rsidR="00341844" w:rsidRPr="00341844" w:rsidRDefault="00341844" w:rsidP="00341844">
      <w:pPr>
        <w:rPr>
          <w:rFonts w:cs="Arial"/>
        </w:rPr>
      </w:pPr>
    </w:p>
    <w:p w14:paraId="170A8277" w14:textId="27EAB018" w:rsidR="001328E3" w:rsidRPr="00341844" w:rsidRDefault="00341844" w:rsidP="00341844">
      <w:pPr>
        <w:rPr>
          <w:rFonts w:cs="Arial"/>
        </w:rPr>
      </w:pPr>
      <w:r w:rsidRPr="00341844">
        <w:rPr>
          <w:rFonts w:cs="Arial"/>
        </w:rPr>
        <w:t>On sait que le plus grand nombre serra 12.</w:t>
      </w:r>
    </w:p>
    <w:p w14:paraId="107351D3" w14:textId="77777777" w:rsidR="00341844" w:rsidRPr="00341844" w:rsidRDefault="00341844">
      <w:pPr>
        <w:pStyle w:val="Standard"/>
        <w:rPr>
          <w:rFonts w:ascii="Arial" w:hAnsi="Arial" w:cs="Arial"/>
          <w:b/>
          <w:bCs/>
        </w:rPr>
      </w:pPr>
    </w:p>
    <w:p w14:paraId="51F3CF80" w14:textId="4DDAAC93" w:rsidR="00341844" w:rsidRPr="00341844" w:rsidRDefault="00341844" w:rsidP="000C3EBF">
      <w:pPr>
        <w:pStyle w:val="Rponse"/>
      </w:pPr>
      <w:r w:rsidRPr="00341844">
        <w:t xml:space="preserve">Le premier entier 12 est le plus grand. </w:t>
      </w:r>
    </w:p>
    <w:p w14:paraId="476565CA" w14:textId="0EE8AD06" w:rsidR="00341844" w:rsidRPr="00341844" w:rsidRDefault="00341844" w:rsidP="00341844">
      <w:pPr>
        <w:rPr>
          <w:rFonts w:cs="Arial"/>
        </w:rPr>
      </w:pPr>
    </w:p>
    <w:p w14:paraId="21E25D0A" w14:textId="779F7A7D" w:rsidR="00341844" w:rsidRPr="00341844" w:rsidRDefault="00341844" w:rsidP="00341844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Conclusion</w:t>
      </w:r>
    </w:p>
    <w:p w14:paraId="78EBF405" w14:textId="3C2B0B11" w:rsidR="00341844" w:rsidRPr="00341844" w:rsidRDefault="00341844" w:rsidP="00341844">
      <w:pPr>
        <w:rPr>
          <w:rFonts w:cs="Arial"/>
        </w:rPr>
      </w:pPr>
    </w:p>
    <w:p w14:paraId="5A54562D" w14:textId="516233B0" w:rsidR="00780E75" w:rsidRDefault="00341844" w:rsidP="00341844">
      <w:pPr>
        <w:rPr>
          <w:rFonts w:cs="Arial"/>
        </w:rPr>
      </w:pPr>
      <w:r w:rsidRPr="00341844">
        <w:rPr>
          <w:rFonts w:cs="Arial"/>
        </w:rPr>
        <w:t>Les erreurs de notre code sont réparées car le programme compile et s’</w:t>
      </w:r>
      <w:r w:rsidR="00BA7580" w:rsidRPr="00341844">
        <w:rPr>
          <w:rFonts w:cs="Arial"/>
        </w:rPr>
        <w:t>exécute</w:t>
      </w:r>
      <w:r w:rsidRPr="00341844">
        <w:rPr>
          <w:rFonts w:cs="Arial"/>
        </w:rPr>
        <w:t>, et que le résultat attendu est cohérent.</w:t>
      </w:r>
    </w:p>
    <w:p w14:paraId="4B8630F3" w14:textId="685CB217" w:rsidR="00780E75" w:rsidRDefault="00780E75" w:rsidP="00341844">
      <w:pPr>
        <w:rPr>
          <w:rFonts w:cs="Arial"/>
        </w:rPr>
      </w:pPr>
      <w:r>
        <w:rPr>
          <w:rFonts w:cs="Arial"/>
        </w:rPr>
        <w:br w:type="page"/>
      </w:r>
    </w:p>
    <w:p w14:paraId="4E80C157" w14:textId="2D11AA28" w:rsidR="00780E75" w:rsidRPr="00341844" w:rsidRDefault="00780E75" w:rsidP="00780E75">
      <w:pPr>
        <w:pStyle w:val="Titre1"/>
        <w:rPr>
          <w:sz w:val="26"/>
          <w:szCs w:val="26"/>
        </w:rPr>
      </w:pPr>
      <w:r w:rsidRPr="00341844">
        <w:rPr>
          <w:sz w:val="26"/>
          <w:szCs w:val="26"/>
        </w:rPr>
        <w:lastRenderedPageBreak/>
        <w:t xml:space="preserve">Exercice </w:t>
      </w:r>
      <w:r>
        <w:rPr>
          <w:sz w:val="26"/>
          <w:szCs w:val="26"/>
        </w:rPr>
        <w:t>3</w:t>
      </w:r>
    </w:p>
    <w:p w14:paraId="0BD6BCFE" w14:textId="77777777" w:rsidR="00780E75" w:rsidRPr="00780E75" w:rsidRDefault="00780E75" w:rsidP="00780E75">
      <w:r w:rsidRPr="00780E75">
        <w:rPr>
          <w:rFonts w:cs="Arial"/>
        </w:rPr>
        <w:t>Écrire un programme qui calcule le périmètre et l’aire d’un cercle. Le rayon du cercle est</w:t>
      </w:r>
      <w:r w:rsidRPr="00780E75">
        <w:br/>
      </w:r>
      <w:r w:rsidRPr="00780E75">
        <w:rPr>
          <w:rFonts w:cs="Arial"/>
        </w:rPr>
        <w:t>saisi par l’utilisateur.</w:t>
      </w:r>
    </w:p>
    <w:p w14:paraId="7EB46596" w14:textId="77777777" w:rsidR="00780E75" w:rsidRPr="00341844" w:rsidRDefault="00780E75" w:rsidP="00780E75">
      <w:pPr>
        <w:pStyle w:val="Standard"/>
        <w:rPr>
          <w:rFonts w:ascii="Arial" w:hAnsi="Arial" w:cs="Arial"/>
        </w:rPr>
      </w:pPr>
    </w:p>
    <w:p w14:paraId="13FBDA58" w14:textId="6BDE93C3" w:rsidR="00780E75" w:rsidRDefault="00780E75" w:rsidP="00780E75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Code</w:t>
      </w:r>
    </w:p>
    <w:p w14:paraId="0EC89C0B" w14:textId="77777777" w:rsidR="00514BC0" w:rsidRDefault="00514BC0" w:rsidP="00514BC0">
      <w:pPr>
        <w:pStyle w:val="Prformat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1908321"/>
        <w:rPr>
          <w:rFonts w:ascii="Consolas" w:hAnsi="Consolas" w:cs="Consolas"/>
          <w:sz w:val="17"/>
          <w:szCs w:val="17"/>
        </w:rPr>
      </w:pPr>
      <w:proofErr w:type="gramStart"/>
      <w:r>
        <w:rPr>
          <w:rFonts w:ascii="Consolas" w:hAnsi="Consolas" w:cs="Consolas"/>
          <w:color w:val="000088"/>
          <w:sz w:val="17"/>
          <w:szCs w:val="17"/>
        </w:rPr>
        <w:t>class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CalculPeriAire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116FFC7" w14:textId="77777777" w:rsidR="00514BC0" w:rsidRDefault="00514BC0" w:rsidP="00514BC0">
      <w:pPr>
        <w:pStyle w:val="Prformat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19083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principal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A5F4E76" w14:textId="77777777" w:rsidR="00514BC0" w:rsidRDefault="00514BC0" w:rsidP="00514BC0">
      <w:pPr>
        <w:pStyle w:val="Prformat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19083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double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perimetre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rayon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aire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551BE30" w14:textId="77777777" w:rsidR="00514BC0" w:rsidRDefault="00514BC0" w:rsidP="00514BC0">
      <w:pPr>
        <w:pStyle w:val="Prformat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19083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rayon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getFloat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"Donner le rayon de votre cercle en centimètre : \n"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BFA0F8E" w14:textId="77777777" w:rsidR="00514BC0" w:rsidRDefault="00514BC0" w:rsidP="00514BC0">
      <w:pPr>
        <w:pStyle w:val="Prformat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19083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perimetre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Math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PI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rayon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3338570" w14:textId="77777777" w:rsidR="00514BC0" w:rsidRDefault="00514BC0" w:rsidP="00514BC0">
      <w:pPr>
        <w:pStyle w:val="Prformat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19083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"Le périmètre de votre cercle est de \t"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7A930522" w14:textId="77777777" w:rsidR="00514BC0" w:rsidRDefault="00514BC0" w:rsidP="00514BC0">
      <w:pPr>
        <w:pStyle w:val="Prformat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19083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perimetre</w:t>
      </w:r>
      <w:proofErr w:type="spellEnd"/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7538D552" w14:textId="77777777" w:rsidR="00514BC0" w:rsidRDefault="00514BC0" w:rsidP="00514BC0">
      <w:pPr>
        <w:pStyle w:val="Prformat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19083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"cm"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205CA141" w14:textId="77777777" w:rsidR="00514BC0" w:rsidRDefault="00514BC0" w:rsidP="00514BC0">
      <w:pPr>
        <w:pStyle w:val="Prformat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19083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1CA2F4D6" w14:textId="77777777" w:rsidR="00514BC0" w:rsidRDefault="00514BC0" w:rsidP="00514BC0">
      <w:pPr>
        <w:pStyle w:val="Prformat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19083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aire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Math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PI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rayon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rayon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2976E64" w14:textId="77777777" w:rsidR="00514BC0" w:rsidRDefault="00514BC0" w:rsidP="00514BC0">
      <w:pPr>
        <w:pStyle w:val="Prformat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19083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"L'aire de votre cercle est de \t"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7672B217" w14:textId="77777777" w:rsidR="00514BC0" w:rsidRDefault="00514BC0" w:rsidP="00514BC0">
      <w:pPr>
        <w:pStyle w:val="Prformat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19083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aire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29270C4D" w14:textId="77777777" w:rsidR="00514BC0" w:rsidRDefault="00514BC0" w:rsidP="00514BC0">
      <w:pPr>
        <w:pStyle w:val="Prformat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19083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"cm²"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5A0FA7D5" w14:textId="77777777" w:rsidR="00514BC0" w:rsidRDefault="00514BC0" w:rsidP="00514BC0">
      <w:pPr>
        <w:pStyle w:val="Prformat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19083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5A6899F" w14:textId="77777777" w:rsidR="00514BC0" w:rsidRDefault="00514BC0" w:rsidP="00514BC0">
      <w:pPr>
        <w:pStyle w:val="Prformat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19083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0FA5A2E" w14:textId="77777777" w:rsidR="00514BC0" w:rsidRDefault="00514BC0" w:rsidP="00514BC0">
      <w:pPr>
        <w:pStyle w:val="Prformat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19083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51BB99E" w14:textId="77777777" w:rsidR="00514BC0" w:rsidRPr="00341844" w:rsidRDefault="00514BC0" w:rsidP="00514BC0">
      <w:pPr>
        <w:pStyle w:val="Standard"/>
        <w:rPr>
          <w:rFonts w:ascii="Arial" w:hAnsi="Arial" w:cs="Arial"/>
          <w:b/>
          <w:bCs/>
        </w:rPr>
      </w:pPr>
    </w:p>
    <w:p w14:paraId="32243421" w14:textId="77777777" w:rsidR="00780E75" w:rsidRPr="00341844" w:rsidRDefault="00780E75" w:rsidP="00780E75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Réponse</w:t>
      </w:r>
    </w:p>
    <w:p w14:paraId="31F099CD" w14:textId="77777777" w:rsidR="00780E75" w:rsidRPr="00341844" w:rsidRDefault="00780E75" w:rsidP="00780E75">
      <w:pPr>
        <w:pStyle w:val="Standard"/>
        <w:rPr>
          <w:rFonts w:ascii="Arial" w:hAnsi="Arial" w:cs="Arial"/>
          <w:b/>
          <w:bCs/>
        </w:rPr>
      </w:pPr>
    </w:p>
    <w:p w14:paraId="7C156080" w14:textId="07EBC375" w:rsidR="00780E75" w:rsidRPr="00341844" w:rsidRDefault="00780E75" w:rsidP="00780E75">
      <w:pPr>
        <w:rPr>
          <w:rFonts w:cs="Arial"/>
        </w:rPr>
      </w:pPr>
      <w:r w:rsidRPr="00341844">
        <w:rPr>
          <w:rFonts w:cs="Arial"/>
        </w:rPr>
        <w:t xml:space="preserve">Le programme nous demande </w:t>
      </w:r>
      <w:r>
        <w:rPr>
          <w:rFonts w:cs="Arial"/>
        </w:rPr>
        <w:t xml:space="preserve">la valeur du rayon, </w:t>
      </w:r>
      <w:r w:rsidR="00BA7580">
        <w:rPr>
          <w:rFonts w:cs="Arial"/>
        </w:rPr>
        <w:t xml:space="preserve">on prend toujours des valeurs où </w:t>
      </w:r>
      <w:r w:rsidR="00BA7580" w:rsidRPr="00341844">
        <w:rPr>
          <w:rFonts w:cs="Arial"/>
        </w:rPr>
        <w:t>l’on connait le résultat</w:t>
      </w:r>
      <w:r w:rsidR="00BA7580">
        <w:rPr>
          <w:rFonts w:cs="Arial"/>
        </w:rPr>
        <w:t>, comme par exemple 4, on sait que le périmètre est d’environ 25cm et l’aire est d’environ 50cm²</w:t>
      </w:r>
    </w:p>
    <w:p w14:paraId="5B240004" w14:textId="77777777" w:rsidR="00780E75" w:rsidRPr="00341844" w:rsidRDefault="00780E75" w:rsidP="00780E75">
      <w:pPr>
        <w:pStyle w:val="Standard"/>
        <w:rPr>
          <w:rFonts w:ascii="Arial" w:hAnsi="Arial" w:cs="Arial"/>
          <w:b/>
          <w:bCs/>
        </w:rPr>
      </w:pPr>
    </w:p>
    <w:p w14:paraId="5AE9230B" w14:textId="77777777" w:rsidR="00BA7580" w:rsidRPr="00BA7580" w:rsidRDefault="00BA7580" w:rsidP="000C3EBF">
      <w:pPr>
        <w:pStyle w:val="Rponse"/>
      </w:pPr>
      <w:r w:rsidRPr="00BA7580">
        <w:t xml:space="preserve">Donner le rayon de votre cercle en centimètre : </w:t>
      </w:r>
    </w:p>
    <w:p w14:paraId="3CF250D6" w14:textId="77777777" w:rsidR="00BA7580" w:rsidRPr="00BA7580" w:rsidRDefault="00BA7580" w:rsidP="000C3EBF">
      <w:pPr>
        <w:pStyle w:val="Rponse"/>
      </w:pPr>
      <w:r w:rsidRPr="00BA7580">
        <w:t>4</w:t>
      </w:r>
    </w:p>
    <w:p w14:paraId="3713F48A" w14:textId="77777777" w:rsidR="00BA7580" w:rsidRPr="00BA7580" w:rsidRDefault="00BA7580" w:rsidP="000C3EBF">
      <w:pPr>
        <w:pStyle w:val="Rponse"/>
      </w:pPr>
      <w:r w:rsidRPr="00BA7580">
        <w:t xml:space="preserve">Le périmètre de votre cercle est de </w:t>
      </w:r>
      <w:r w:rsidRPr="00BA7580">
        <w:tab/>
        <w:t>25.13274122872cm</w:t>
      </w:r>
    </w:p>
    <w:p w14:paraId="139920F6" w14:textId="77777777" w:rsidR="00BA7580" w:rsidRPr="00BA7580" w:rsidRDefault="00BA7580" w:rsidP="000C3EBF">
      <w:pPr>
        <w:pStyle w:val="Rponse"/>
      </w:pPr>
    </w:p>
    <w:p w14:paraId="1FE83046" w14:textId="2990B1D7" w:rsidR="00FE537D" w:rsidRPr="00BA7580" w:rsidRDefault="00BA7580" w:rsidP="000C3EBF">
      <w:pPr>
        <w:pStyle w:val="Rponse"/>
      </w:pPr>
      <w:r w:rsidRPr="00BA7580">
        <w:t xml:space="preserve">L'aire de votre cercle est de </w:t>
      </w:r>
      <w:r w:rsidRPr="00BA7580">
        <w:tab/>
        <w:t>50.26548245744cm²</w:t>
      </w:r>
    </w:p>
    <w:p w14:paraId="08DF27E5" w14:textId="2F0358BA" w:rsidR="00BA7580" w:rsidRDefault="00BA7580" w:rsidP="00780E75">
      <w:pPr>
        <w:pStyle w:val="Standard"/>
        <w:rPr>
          <w:rFonts w:ascii="Arial" w:hAnsi="Arial" w:cs="Arial"/>
          <w:b/>
          <w:bCs/>
        </w:rPr>
      </w:pPr>
    </w:p>
    <w:p w14:paraId="298244FF" w14:textId="77777777" w:rsidR="00FE537D" w:rsidRPr="00FE537D" w:rsidRDefault="00FE537D" w:rsidP="000C3EBF">
      <w:pPr>
        <w:pStyle w:val="Rponse"/>
      </w:pPr>
      <w:r w:rsidRPr="00FE537D">
        <w:t xml:space="preserve">Donner le rayon de votre cercle en centimètre : </w:t>
      </w:r>
    </w:p>
    <w:p w14:paraId="059DAF93" w14:textId="1D559492" w:rsidR="00FE537D" w:rsidRPr="00FE537D" w:rsidRDefault="00FE537D" w:rsidP="000C3EBF">
      <w:pPr>
        <w:pStyle w:val="Rponse"/>
        <w:tabs>
          <w:tab w:val="left" w:pos="3450"/>
        </w:tabs>
      </w:pPr>
      <w:r w:rsidRPr="00FE537D">
        <w:t>8</w:t>
      </w:r>
      <w:r w:rsidR="000C3EBF">
        <w:tab/>
      </w:r>
    </w:p>
    <w:p w14:paraId="0D656077" w14:textId="77777777" w:rsidR="00FE537D" w:rsidRPr="00FE537D" w:rsidRDefault="00FE537D" w:rsidP="000C3EBF">
      <w:pPr>
        <w:pStyle w:val="Rponse"/>
      </w:pPr>
      <w:r w:rsidRPr="00FE537D">
        <w:t xml:space="preserve">Le périmètre de votre cercle est de </w:t>
      </w:r>
      <w:r w:rsidRPr="00FE537D">
        <w:tab/>
        <w:t>50.26548245744cm</w:t>
      </w:r>
    </w:p>
    <w:p w14:paraId="05326257" w14:textId="77777777" w:rsidR="00FE537D" w:rsidRPr="00FE537D" w:rsidRDefault="00FE537D" w:rsidP="000C3EBF">
      <w:pPr>
        <w:pStyle w:val="Rponse"/>
      </w:pPr>
    </w:p>
    <w:p w14:paraId="78F3646A" w14:textId="77777777" w:rsidR="00FE537D" w:rsidRPr="00FE537D" w:rsidRDefault="00FE537D" w:rsidP="000C3EBF">
      <w:pPr>
        <w:pStyle w:val="Rponse"/>
      </w:pPr>
      <w:r w:rsidRPr="00FE537D">
        <w:t xml:space="preserve">L'aire de votre cercle est de </w:t>
      </w:r>
      <w:r w:rsidRPr="00FE537D">
        <w:tab/>
        <w:t>201.06192982976cm²</w:t>
      </w:r>
    </w:p>
    <w:p w14:paraId="2E6FA652" w14:textId="665C7432" w:rsidR="00FE537D" w:rsidRDefault="00FE537D" w:rsidP="00780E75">
      <w:pPr>
        <w:pStyle w:val="Standard"/>
        <w:rPr>
          <w:rFonts w:ascii="Arial" w:hAnsi="Arial" w:cs="Arial"/>
          <w:b/>
          <w:bCs/>
        </w:rPr>
      </w:pPr>
    </w:p>
    <w:p w14:paraId="1748C1B9" w14:textId="77777777" w:rsidR="00FE537D" w:rsidRPr="000C3EBF" w:rsidRDefault="00FE537D" w:rsidP="000C3EBF">
      <w:pPr>
        <w:pStyle w:val="Rponse"/>
      </w:pPr>
      <w:r w:rsidRPr="000C3EBF">
        <w:t xml:space="preserve">Donner le rayon de votre cercle en centimètre : </w:t>
      </w:r>
    </w:p>
    <w:p w14:paraId="5D3C9525" w14:textId="77777777" w:rsidR="00FE537D" w:rsidRPr="000C3EBF" w:rsidRDefault="00FE537D" w:rsidP="000C3EBF">
      <w:pPr>
        <w:pStyle w:val="Rponse"/>
      </w:pPr>
      <w:r w:rsidRPr="000C3EBF">
        <w:t>10</w:t>
      </w:r>
    </w:p>
    <w:p w14:paraId="78329C75" w14:textId="77777777" w:rsidR="00FE537D" w:rsidRPr="000C3EBF" w:rsidRDefault="00FE537D" w:rsidP="000C3EBF">
      <w:pPr>
        <w:pStyle w:val="Rponse"/>
      </w:pPr>
      <w:r w:rsidRPr="000C3EBF">
        <w:t xml:space="preserve">Le périmètre de votre cercle est de </w:t>
      </w:r>
      <w:r w:rsidRPr="000C3EBF">
        <w:tab/>
        <w:t>62.8318530718cm</w:t>
      </w:r>
    </w:p>
    <w:p w14:paraId="48A9238C" w14:textId="77777777" w:rsidR="00FE537D" w:rsidRPr="000C3EBF" w:rsidRDefault="00FE537D" w:rsidP="000C3EBF">
      <w:pPr>
        <w:pStyle w:val="Rponse"/>
      </w:pPr>
    </w:p>
    <w:p w14:paraId="03E27FAE" w14:textId="1BC59332" w:rsidR="00FE537D" w:rsidRPr="000C3EBF" w:rsidRDefault="00FE537D" w:rsidP="000C3EBF">
      <w:pPr>
        <w:pStyle w:val="Rponse"/>
      </w:pPr>
      <w:r w:rsidRPr="000C3EBF">
        <w:t xml:space="preserve">L'aire de votre cercle est de </w:t>
      </w:r>
      <w:r w:rsidRPr="000C3EBF">
        <w:tab/>
        <w:t>314.15926535899996cm²</w:t>
      </w:r>
    </w:p>
    <w:p w14:paraId="6B23257F" w14:textId="77777777" w:rsidR="00FE537D" w:rsidRDefault="00FE537D" w:rsidP="00780E75">
      <w:pPr>
        <w:pStyle w:val="Standard"/>
        <w:rPr>
          <w:rFonts w:ascii="Arial" w:hAnsi="Arial" w:cs="Arial"/>
          <w:b/>
          <w:bCs/>
        </w:rPr>
      </w:pPr>
    </w:p>
    <w:p w14:paraId="3F932744" w14:textId="562C9F11" w:rsidR="00780E75" w:rsidRPr="00341844" w:rsidRDefault="00780E75" w:rsidP="00780E75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Conclusion</w:t>
      </w:r>
    </w:p>
    <w:p w14:paraId="0B562789" w14:textId="77777777" w:rsidR="00780E75" w:rsidRPr="00341844" w:rsidRDefault="00780E75" w:rsidP="00780E75">
      <w:pPr>
        <w:rPr>
          <w:rFonts w:cs="Arial"/>
        </w:rPr>
      </w:pPr>
    </w:p>
    <w:p w14:paraId="03375F5B" w14:textId="78B55A37" w:rsidR="00780E75" w:rsidRPr="00341844" w:rsidRDefault="00FE537D" w:rsidP="00780E75">
      <w:pPr>
        <w:rPr>
          <w:rFonts w:cs="Arial"/>
        </w:rPr>
      </w:pPr>
      <w:r>
        <w:rPr>
          <w:rFonts w:cs="Arial"/>
        </w:rPr>
        <w:t xml:space="preserve">Le programme répond aux attentes </w:t>
      </w:r>
      <w:r w:rsidR="00780E75" w:rsidRPr="00341844">
        <w:rPr>
          <w:rFonts w:cs="Arial"/>
        </w:rPr>
        <w:t xml:space="preserve">et que </w:t>
      </w:r>
      <w:r w:rsidRPr="00341844">
        <w:rPr>
          <w:rFonts w:cs="Arial"/>
        </w:rPr>
        <w:t>le</w:t>
      </w:r>
      <w:r>
        <w:rPr>
          <w:rFonts w:cs="Arial"/>
        </w:rPr>
        <w:t xml:space="preserve"> résultat attendu</w:t>
      </w:r>
      <w:r w:rsidR="00780E75" w:rsidRPr="00341844">
        <w:rPr>
          <w:rFonts w:cs="Arial"/>
        </w:rPr>
        <w:t xml:space="preserve"> est cohérent.</w:t>
      </w:r>
    </w:p>
    <w:p w14:paraId="7828BF19" w14:textId="17E8BDBA" w:rsidR="00D56E45" w:rsidRDefault="00D56E45">
      <w:pPr>
        <w:rPr>
          <w:rFonts w:cs="Arial"/>
        </w:rPr>
      </w:pPr>
      <w:r>
        <w:rPr>
          <w:rFonts w:cs="Arial"/>
        </w:rPr>
        <w:br w:type="page"/>
      </w:r>
    </w:p>
    <w:p w14:paraId="0BE7A97D" w14:textId="5CDA6804" w:rsidR="00D56E45" w:rsidRPr="00341844" w:rsidRDefault="00D56E45" w:rsidP="00D56E45">
      <w:pPr>
        <w:pStyle w:val="Titre1"/>
        <w:rPr>
          <w:sz w:val="26"/>
          <w:szCs w:val="26"/>
        </w:rPr>
      </w:pPr>
      <w:r w:rsidRPr="00341844">
        <w:rPr>
          <w:sz w:val="26"/>
          <w:szCs w:val="26"/>
        </w:rPr>
        <w:lastRenderedPageBreak/>
        <w:t xml:space="preserve">Exercice </w:t>
      </w:r>
      <w:r>
        <w:rPr>
          <w:sz w:val="26"/>
          <w:szCs w:val="26"/>
        </w:rPr>
        <w:t>4</w:t>
      </w:r>
    </w:p>
    <w:p w14:paraId="28F05632" w14:textId="3DE38516" w:rsidR="00D56E45" w:rsidRDefault="00D56E45" w:rsidP="00D56E45">
      <w:pPr>
        <w:rPr>
          <w:rFonts w:cs="Arial"/>
          <w:sz w:val="27"/>
          <w:szCs w:val="27"/>
        </w:rPr>
      </w:pPr>
      <w:r>
        <w:rPr>
          <w:rFonts w:cs="Arial"/>
          <w:sz w:val="27"/>
          <w:szCs w:val="27"/>
        </w:rPr>
        <w:t>É</w:t>
      </w:r>
      <w:r w:rsidRPr="00D56E45">
        <w:rPr>
          <w:rFonts w:cs="Arial"/>
          <w:sz w:val="27"/>
          <w:szCs w:val="27"/>
        </w:rPr>
        <w:t>crire</w:t>
      </w:r>
      <w:r w:rsidRPr="00D56E45">
        <w:rPr>
          <w:rFonts w:cs="Arial"/>
          <w:sz w:val="27"/>
          <w:szCs w:val="27"/>
        </w:rPr>
        <w:t xml:space="preserve"> un programme qui édite une fiche de salaire à partir du salaire brut.</w:t>
      </w:r>
      <w:r w:rsidRPr="00D56E45">
        <w:br/>
      </w:r>
      <w:r w:rsidRPr="00D56E45">
        <w:rPr>
          <w:rFonts w:cs="Arial"/>
          <w:sz w:val="27"/>
          <w:szCs w:val="27"/>
        </w:rPr>
        <w:t>Les prélèvements sont récapitulés dans le tableau suivant :</w:t>
      </w:r>
    </w:p>
    <w:p w14:paraId="5DB9A157" w14:textId="3C4E7521" w:rsidR="00D56E45" w:rsidRPr="00D56E45" w:rsidRDefault="00D56E45" w:rsidP="00D56E45">
      <w:pPr>
        <w:jc w:val="center"/>
      </w:pPr>
      <w:r w:rsidRPr="00D56E45">
        <w:br/>
      </w:r>
      <w:r w:rsidRPr="00D56E45">
        <w:drawing>
          <wp:inline distT="0" distB="0" distL="0" distR="0" wp14:anchorId="299160EE" wp14:editId="49404415">
            <wp:extent cx="4597400" cy="1397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CCF9" w14:textId="77777777" w:rsidR="00D56E45" w:rsidRPr="00341844" w:rsidRDefault="00D56E45" w:rsidP="00D56E45">
      <w:pPr>
        <w:pStyle w:val="Standard"/>
        <w:rPr>
          <w:rFonts w:ascii="Arial" w:hAnsi="Arial" w:cs="Arial"/>
        </w:rPr>
      </w:pPr>
    </w:p>
    <w:p w14:paraId="5BAD3570" w14:textId="50FA8673" w:rsidR="00D56E45" w:rsidRDefault="00D56E45" w:rsidP="00D56E45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Code</w:t>
      </w:r>
    </w:p>
    <w:p w14:paraId="19B11961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proofErr w:type="gramStart"/>
      <w:r>
        <w:rPr>
          <w:rFonts w:ascii="Consolas" w:hAnsi="Consolas" w:cs="Consolas"/>
          <w:color w:val="000088"/>
          <w:sz w:val="17"/>
          <w:szCs w:val="17"/>
        </w:rPr>
        <w:t>class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AlgoFicheSalaire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A277010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principal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602D6C7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double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sb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pam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pavd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pcsg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pcrds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pavp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pc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pt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5F65648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sb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Salaire brut ? \n</w:t>
      </w:r>
      <w:proofErr w:type="gramStart"/>
      <w:r>
        <w:rPr>
          <w:rFonts w:ascii="Consolas" w:hAnsi="Consolas" w:cs="Consolas"/>
          <w:color w:val="008800"/>
          <w:sz w:val="17"/>
          <w:szCs w:val="17"/>
        </w:rPr>
        <w:t>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658AE4B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pam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sb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0.0075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3235E8C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pavd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sb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0.001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EEED889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pcsg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sb</w:t>
      </w:r>
      <w:r>
        <w:rPr>
          <w:rFonts w:ascii="Consolas" w:hAnsi="Consolas" w:cs="Consolas"/>
          <w:color w:val="666600"/>
          <w:sz w:val="17"/>
          <w:szCs w:val="17"/>
        </w:rPr>
        <w:t>-(</w:t>
      </w:r>
      <w:r>
        <w:rPr>
          <w:rFonts w:ascii="Consolas" w:hAnsi="Consolas" w:cs="Consolas"/>
          <w:color w:val="000000"/>
          <w:sz w:val="17"/>
          <w:szCs w:val="17"/>
        </w:rPr>
        <w:t xml:space="preserve">sb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0.0175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0.075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BF5B1AC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pcrds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sb</w:t>
      </w:r>
      <w:r>
        <w:rPr>
          <w:rFonts w:ascii="Consolas" w:hAnsi="Consolas" w:cs="Consolas"/>
          <w:color w:val="666600"/>
          <w:sz w:val="17"/>
          <w:szCs w:val="17"/>
        </w:rPr>
        <w:t>-(</w:t>
      </w:r>
      <w:r>
        <w:rPr>
          <w:rFonts w:ascii="Consolas" w:hAnsi="Consolas" w:cs="Consolas"/>
          <w:color w:val="000000"/>
          <w:sz w:val="17"/>
          <w:szCs w:val="17"/>
        </w:rPr>
        <w:t xml:space="preserve">sb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0.0175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0.005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BADEC47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pavp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sb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0.0675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A4E1CA2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pc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sb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0.024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1AD5F93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pt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pam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pavd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pcsg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pcrds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pavp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pc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3385361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sp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sb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pt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2E3AD4C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 Salaire brut :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sb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euros 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737BF627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 Prélèvement assurance maladie :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pam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"euros"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759F2330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 Prélèvement Assurance vieillesse déplafonnée :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pavd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"euros"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7515E44B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 Prélèvement Contribution sociale généralisée :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pcsg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"euros"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63E3F4D3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 Prélèvement CRDS :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pcrds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"euros"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3B342BED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 Prélèvement Assurance vieillesse plafonnée :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pavp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"euros"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5B8604CE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 Prélèvement Chômage :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pc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"euros"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3F732748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3FB6C3D5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 xml:space="preserve">" Total </w:t>
      </w:r>
      <w:proofErr w:type="gramStart"/>
      <w:r>
        <w:rPr>
          <w:rFonts w:ascii="Consolas" w:hAnsi="Consolas" w:cs="Consolas"/>
          <w:color w:val="008800"/>
          <w:sz w:val="17"/>
          <w:szCs w:val="17"/>
        </w:rPr>
        <w:t>Prélèvements: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 xml:space="preserve">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pt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"euros"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1839194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0F74B462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 Salaire perçu :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"euros"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0B38D05F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D9E8BE7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669EA04" w14:textId="77777777" w:rsidR="00550B59" w:rsidRDefault="00550B59" w:rsidP="00550B59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7388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8CDA97B" w14:textId="78A44511" w:rsidR="00D56E45" w:rsidRPr="00D56E45" w:rsidRDefault="00D56E45" w:rsidP="00D56E45">
      <w:pPr>
        <w:rPr>
          <w:rFonts w:ascii="Consolas" w:eastAsiaTheme="minorEastAsia" w:hAnsi="Consolas" w:cs="Consolas"/>
          <w:color w:val="000000"/>
          <w:sz w:val="17"/>
          <w:szCs w:val="17"/>
        </w:rPr>
      </w:pPr>
      <w:r w:rsidRPr="00D56E45">
        <w:rPr>
          <w:rFonts w:cs="Arial"/>
          <w:b/>
          <w:bCs/>
        </w:rPr>
        <w:t>Réponse</w:t>
      </w:r>
    </w:p>
    <w:p w14:paraId="0496F362" w14:textId="77777777" w:rsidR="00D56E45" w:rsidRPr="00341844" w:rsidRDefault="00D56E45" w:rsidP="00D56E45">
      <w:pPr>
        <w:pStyle w:val="Standard"/>
        <w:rPr>
          <w:rFonts w:ascii="Arial" w:hAnsi="Arial" w:cs="Arial"/>
          <w:b/>
          <w:bCs/>
        </w:rPr>
      </w:pPr>
    </w:p>
    <w:p w14:paraId="2C527479" w14:textId="77777777" w:rsidR="000C3EBF" w:rsidRPr="000C3EBF" w:rsidRDefault="000C3EBF" w:rsidP="000C3EBF">
      <w:pPr>
        <w:pStyle w:val="Rponse"/>
      </w:pPr>
      <w:r w:rsidRPr="000C3EBF">
        <w:t xml:space="preserve">Salaire brut ? </w:t>
      </w:r>
    </w:p>
    <w:p w14:paraId="724B0771" w14:textId="77777777" w:rsidR="000C3EBF" w:rsidRPr="000C3EBF" w:rsidRDefault="000C3EBF" w:rsidP="000C3EBF">
      <w:pPr>
        <w:pStyle w:val="Rponse"/>
      </w:pPr>
      <w:r w:rsidRPr="000C3EBF">
        <w:t>200</w:t>
      </w:r>
    </w:p>
    <w:p w14:paraId="436970D0" w14:textId="77777777" w:rsidR="000C3EBF" w:rsidRPr="000C3EBF" w:rsidRDefault="000C3EBF" w:rsidP="000C3EBF">
      <w:pPr>
        <w:pStyle w:val="Rponse"/>
      </w:pPr>
      <w:r w:rsidRPr="000C3EBF">
        <w:t xml:space="preserve"> Salaire brut : 200.0 euros </w:t>
      </w:r>
    </w:p>
    <w:p w14:paraId="3F19B1A8" w14:textId="77777777" w:rsidR="000C3EBF" w:rsidRPr="000C3EBF" w:rsidRDefault="000C3EBF" w:rsidP="000C3EBF">
      <w:pPr>
        <w:pStyle w:val="Rponse"/>
      </w:pPr>
      <w:r w:rsidRPr="000C3EBF">
        <w:t xml:space="preserve"> Prélèvement assurance maladie : 1.5euros</w:t>
      </w:r>
    </w:p>
    <w:p w14:paraId="57C1488E" w14:textId="77777777" w:rsidR="000C3EBF" w:rsidRPr="000C3EBF" w:rsidRDefault="000C3EBF" w:rsidP="000C3EBF">
      <w:pPr>
        <w:pStyle w:val="Rponse"/>
      </w:pPr>
      <w:r w:rsidRPr="000C3EBF">
        <w:t xml:space="preserve"> Prélèvement Assurance vieillesse déplafonnée : 0.2euros</w:t>
      </w:r>
    </w:p>
    <w:p w14:paraId="2D095737" w14:textId="77777777" w:rsidR="000C3EBF" w:rsidRPr="000C3EBF" w:rsidRDefault="000C3EBF" w:rsidP="000C3EBF">
      <w:pPr>
        <w:pStyle w:val="Rponse"/>
      </w:pPr>
      <w:r w:rsidRPr="000C3EBF">
        <w:t xml:space="preserve"> Prélèvement Contribution sociale généralisée : 14.737499999999999euros</w:t>
      </w:r>
    </w:p>
    <w:p w14:paraId="5A639479" w14:textId="77777777" w:rsidR="000C3EBF" w:rsidRPr="000C3EBF" w:rsidRDefault="000C3EBF" w:rsidP="000C3EBF">
      <w:pPr>
        <w:pStyle w:val="Rponse"/>
      </w:pPr>
      <w:r w:rsidRPr="000C3EBF">
        <w:t xml:space="preserve"> Prélèvement CRDS : 0.9825euros</w:t>
      </w:r>
    </w:p>
    <w:p w14:paraId="3943C857" w14:textId="77777777" w:rsidR="000C3EBF" w:rsidRPr="000C3EBF" w:rsidRDefault="000C3EBF" w:rsidP="000C3EBF">
      <w:pPr>
        <w:pStyle w:val="Rponse"/>
      </w:pPr>
      <w:r w:rsidRPr="000C3EBF">
        <w:t xml:space="preserve"> Prélèvement Assurance vieillesse plafonnée : 13.5euros</w:t>
      </w:r>
    </w:p>
    <w:p w14:paraId="78697809" w14:textId="77777777" w:rsidR="000C3EBF" w:rsidRPr="000C3EBF" w:rsidRDefault="000C3EBF" w:rsidP="000C3EBF">
      <w:pPr>
        <w:pStyle w:val="Rponse"/>
      </w:pPr>
      <w:r w:rsidRPr="000C3EBF">
        <w:t xml:space="preserve"> Prélèvement Chômage : 4.8euros</w:t>
      </w:r>
    </w:p>
    <w:p w14:paraId="012EE796" w14:textId="77777777" w:rsidR="000C3EBF" w:rsidRPr="000C3EBF" w:rsidRDefault="000C3EBF" w:rsidP="000C3EBF">
      <w:pPr>
        <w:pStyle w:val="Rponse"/>
      </w:pPr>
    </w:p>
    <w:p w14:paraId="7F7711C5" w14:textId="75B1EE60" w:rsidR="000C3EBF" w:rsidRPr="000C3EBF" w:rsidRDefault="000C3EBF" w:rsidP="000C3EBF">
      <w:pPr>
        <w:pStyle w:val="Rponse"/>
      </w:pPr>
      <w:r w:rsidRPr="000C3EBF">
        <w:t xml:space="preserve"> Total </w:t>
      </w:r>
      <w:r w:rsidRPr="000C3EBF">
        <w:t>Prélèvements :</w:t>
      </w:r>
      <w:r w:rsidRPr="000C3EBF">
        <w:t xml:space="preserve"> 35.72euros</w:t>
      </w:r>
    </w:p>
    <w:p w14:paraId="15F1C02F" w14:textId="77777777" w:rsidR="000C3EBF" w:rsidRPr="000C3EBF" w:rsidRDefault="000C3EBF" w:rsidP="000C3EBF">
      <w:pPr>
        <w:pStyle w:val="Rponse"/>
      </w:pPr>
    </w:p>
    <w:p w14:paraId="6967E5B7" w14:textId="7B4B8789" w:rsidR="00D07D0E" w:rsidRDefault="000C3EBF" w:rsidP="000C3EBF">
      <w:pPr>
        <w:pStyle w:val="Rponse"/>
      </w:pPr>
      <w:r w:rsidRPr="000C3EBF">
        <w:t xml:space="preserve"> Salaire perçu : 164.28euros</w:t>
      </w:r>
    </w:p>
    <w:p w14:paraId="4818D260" w14:textId="3DC0960D" w:rsidR="00D07D0E" w:rsidRDefault="00D07D0E">
      <w:r>
        <w:br w:type="page"/>
      </w:r>
    </w:p>
    <w:p w14:paraId="354004A6" w14:textId="1AEE75D4" w:rsidR="00D07D0E" w:rsidRPr="00341844" w:rsidRDefault="00D07D0E" w:rsidP="00D07D0E">
      <w:pPr>
        <w:pStyle w:val="Titre1"/>
        <w:rPr>
          <w:sz w:val="26"/>
          <w:szCs w:val="26"/>
        </w:rPr>
      </w:pPr>
      <w:r w:rsidRPr="00341844">
        <w:rPr>
          <w:sz w:val="26"/>
          <w:szCs w:val="26"/>
        </w:rPr>
        <w:lastRenderedPageBreak/>
        <w:t xml:space="preserve">Exercice </w:t>
      </w:r>
      <w:r w:rsidR="006A0EDC">
        <w:rPr>
          <w:sz w:val="26"/>
          <w:szCs w:val="26"/>
        </w:rPr>
        <w:t>5</w:t>
      </w:r>
    </w:p>
    <w:p w14:paraId="1FFBCEB8" w14:textId="23D85D23" w:rsidR="00D07D0E" w:rsidRPr="006A0EDC" w:rsidRDefault="006A0EDC" w:rsidP="006A0EDC">
      <w:pPr>
        <w:rPr>
          <w:rFonts w:cs="Arial"/>
        </w:rPr>
      </w:pPr>
      <w:r w:rsidRPr="006A0EDC">
        <w:rPr>
          <w:rFonts w:cs="Arial"/>
        </w:rPr>
        <w:t>Écrire un programme qui teste si le nombre saisi par l’utilisateur est divisible par 2, 3, 4 ou</w:t>
      </w:r>
      <w:r>
        <w:rPr>
          <w:rFonts w:cs="Arial"/>
        </w:rPr>
        <w:t xml:space="preserve"> </w:t>
      </w:r>
      <w:r w:rsidRPr="006A0EDC">
        <w:rPr>
          <w:rFonts w:cs="Arial"/>
        </w:rPr>
        <w:t>5. Un nombre peut être divisible par plusieurs nombres de la liste. Il doit être indiqué si un</w:t>
      </w:r>
      <w:r>
        <w:rPr>
          <w:rFonts w:cs="Arial"/>
        </w:rPr>
        <w:t xml:space="preserve"> </w:t>
      </w:r>
      <w:r w:rsidRPr="006A0EDC">
        <w:rPr>
          <w:rFonts w:cs="Arial"/>
        </w:rPr>
        <w:t>nombre n’est divisible par aucune des valeurs 2, 3, 4 et 5</w:t>
      </w:r>
    </w:p>
    <w:p w14:paraId="1A362936" w14:textId="77777777" w:rsidR="00D07D0E" w:rsidRPr="00341844" w:rsidRDefault="00D07D0E" w:rsidP="00D07D0E">
      <w:pPr>
        <w:pStyle w:val="Standard"/>
        <w:rPr>
          <w:rFonts w:ascii="Arial" w:hAnsi="Arial" w:cs="Arial"/>
        </w:rPr>
      </w:pPr>
    </w:p>
    <w:p w14:paraId="2AD7B138" w14:textId="77777777" w:rsidR="00D07D0E" w:rsidRDefault="00D07D0E" w:rsidP="00D07D0E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Code</w:t>
      </w:r>
    </w:p>
    <w:p w14:paraId="1BCC6C5D" w14:textId="77777777" w:rsidR="006A0EDC" w:rsidRDefault="006A0EDC" w:rsidP="006A0EDC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192777"/>
        <w:rPr>
          <w:rFonts w:ascii="Consolas" w:hAnsi="Consolas" w:cs="Consolas"/>
          <w:sz w:val="17"/>
          <w:szCs w:val="17"/>
        </w:rPr>
      </w:pPr>
      <w:proofErr w:type="gramStart"/>
      <w:r>
        <w:rPr>
          <w:rFonts w:ascii="Consolas" w:hAnsi="Consolas" w:cs="Consolas"/>
          <w:color w:val="000088"/>
          <w:sz w:val="17"/>
          <w:szCs w:val="17"/>
        </w:rPr>
        <w:t>class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Diviseur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C65D9DF" w14:textId="77777777" w:rsidR="006A0EDC" w:rsidRDefault="006A0EDC" w:rsidP="006A0EDC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192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principal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A63E853" w14:textId="77777777" w:rsidR="006A0EDC" w:rsidRDefault="006A0EDC" w:rsidP="006A0EDC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192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number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reste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5D4875A" w14:textId="77777777" w:rsidR="006A0EDC" w:rsidRDefault="006A0EDC" w:rsidP="006A0EDC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192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"Donnez un nombre ? \n"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6559614F" w14:textId="77777777" w:rsidR="006A0EDC" w:rsidRDefault="006A0EDC" w:rsidP="006A0EDC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192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number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est divisible par"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</w:p>
    <w:p w14:paraId="30F6F6D5" w14:textId="77777777" w:rsidR="006A0EDC" w:rsidRDefault="006A0EDC" w:rsidP="006A0EDC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192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number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D6808C6" w14:textId="77777777" w:rsidR="006A0EDC" w:rsidRDefault="006A0EDC" w:rsidP="006A0EDC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192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 2 \t"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6B253AAA" w14:textId="77777777" w:rsidR="006A0EDC" w:rsidRDefault="006A0EDC" w:rsidP="006A0EDC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192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E488871" w14:textId="77777777" w:rsidR="006A0EDC" w:rsidRDefault="006A0EDC" w:rsidP="006A0EDC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192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number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FA7141F" w14:textId="77777777" w:rsidR="006A0EDC" w:rsidRDefault="006A0EDC" w:rsidP="006A0EDC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192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 3 \t"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17BB9E2A" w14:textId="77777777" w:rsidR="006A0EDC" w:rsidRDefault="006A0EDC" w:rsidP="006A0EDC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192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3AF6DE1" w14:textId="77777777" w:rsidR="006A0EDC" w:rsidRDefault="006A0EDC" w:rsidP="006A0EDC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192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number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C170231" w14:textId="77777777" w:rsidR="006A0EDC" w:rsidRDefault="006A0EDC" w:rsidP="006A0EDC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192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 4 \t"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29BBE725" w14:textId="77777777" w:rsidR="006A0EDC" w:rsidRDefault="006A0EDC" w:rsidP="006A0EDC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192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89F4C03" w14:textId="77777777" w:rsidR="006A0EDC" w:rsidRDefault="006A0EDC" w:rsidP="006A0EDC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192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number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233D334" w14:textId="77777777" w:rsidR="006A0EDC" w:rsidRDefault="006A0EDC" w:rsidP="006A0EDC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192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 5 \t"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193A29A4" w14:textId="77777777" w:rsidR="006A0EDC" w:rsidRDefault="006A0EDC" w:rsidP="006A0EDC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192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75C3173" w14:textId="77777777" w:rsidR="006A0EDC" w:rsidRDefault="006A0EDC" w:rsidP="006A0EDC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192777"/>
        <w:rPr>
          <w:rFonts w:ascii="Consolas" w:hAnsi="Consolas" w:cs="Consolas"/>
          <w:sz w:val="17"/>
          <w:szCs w:val="17"/>
        </w:rPr>
      </w:pPr>
      <w:r w:rsidRPr="006A0ED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A0ED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A0EDC">
        <w:rPr>
          <w:rFonts w:ascii="Consolas" w:hAnsi="Consolas" w:cs="Consolas"/>
          <w:color w:val="000088"/>
          <w:sz w:val="17"/>
          <w:szCs w:val="17"/>
          <w:lang w:val="en-US"/>
        </w:rPr>
        <w:t>if</w:t>
      </w:r>
      <w:r w:rsidRPr="006A0ED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0EDC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6A0EDC">
        <w:rPr>
          <w:rFonts w:ascii="Consolas" w:hAnsi="Consolas" w:cs="Consolas"/>
          <w:color w:val="000000"/>
          <w:sz w:val="17"/>
          <w:szCs w:val="17"/>
          <w:lang w:val="en-US"/>
        </w:rPr>
        <w:t xml:space="preserve">number </w:t>
      </w:r>
      <w:r w:rsidRPr="006A0EDC">
        <w:rPr>
          <w:rFonts w:ascii="Consolas" w:hAnsi="Consolas" w:cs="Consolas"/>
          <w:color w:val="666600"/>
          <w:sz w:val="17"/>
          <w:szCs w:val="17"/>
          <w:lang w:val="en-US"/>
        </w:rPr>
        <w:t>%</w:t>
      </w:r>
      <w:r w:rsidRPr="006A0ED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6A0EDC">
        <w:rPr>
          <w:rFonts w:ascii="Consolas" w:hAnsi="Consolas" w:cs="Consolas"/>
          <w:color w:val="006666"/>
          <w:sz w:val="17"/>
          <w:szCs w:val="17"/>
          <w:lang w:val="en-US"/>
        </w:rPr>
        <w:t>2</w:t>
      </w:r>
      <w:r w:rsidRPr="006A0ED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0EDC">
        <w:rPr>
          <w:rFonts w:ascii="Consolas" w:hAnsi="Consolas" w:cs="Consolas"/>
          <w:color w:val="666600"/>
          <w:sz w:val="17"/>
          <w:szCs w:val="17"/>
          <w:lang w:val="en-US"/>
        </w:rPr>
        <w:t>!</w:t>
      </w:r>
      <w:proofErr w:type="gramEnd"/>
      <w:r w:rsidRPr="006A0EDC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6A0ED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0EDC">
        <w:rPr>
          <w:rFonts w:ascii="Consolas" w:hAnsi="Consolas" w:cs="Consolas"/>
          <w:color w:val="006666"/>
          <w:sz w:val="17"/>
          <w:szCs w:val="17"/>
          <w:lang w:val="en-US"/>
        </w:rPr>
        <w:t>0</w:t>
      </w:r>
      <w:r w:rsidRPr="006A0ED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0EDC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  <w:r w:rsidRPr="006A0EDC">
        <w:rPr>
          <w:rFonts w:ascii="Consolas" w:hAnsi="Consolas" w:cs="Consolas"/>
          <w:color w:val="000000"/>
          <w:sz w:val="17"/>
          <w:szCs w:val="17"/>
          <w:lang w:val="en-US"/>
        </w:rPr>
        <w:t xml:space="preserve"> number </w:t>
      </w:r>
      <w:r w:rsidRPr="006A0EDC">
        <w:rPr>
          <w:rFonts w:ascii="Consolas" w:hAnsi="Consolas" w:cs="Consolas"/>
          <w:color w:val="666600"/>
          <w:sz w:val="17"/>
          <w:szCs w:val="17"/>
          <w:lang w:val="en-US"/>
        </w:rPr>
        <w:t>%</w:t>
      </w:r>
      <w:r w:rsidRPr="006A0ED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0EDC">
        <w:rPr>
          <w:rFonts w:ascii="Consolas" w:hAnsi="Consolas" w:cs="Consolas"/>
          <w:color w:val="006666"/>
          <w:sz w:val="17"/>
          <w:szCs w:val="17"/>
          <w:lang w:val="en-US"/>
        </w:rPr>
        <w:t>3</w:t>
      </w:r>
      <w:r w:rsidRPr="006A0ED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0EDC">
        <w:rPr>
          <w:rFonts w:ascii="Consolas" w:hAnsi="Consolas" w:cs="Consolas"/>
          <w:color w:val="666600"/>
          <w:sz w:val="17"/>
          <w:szCs w:val="17"/>
          <w:lang w:val="en-US"/>
        </w:rPr>
        <w:t>!=</w:t>
      </w:r>
      <w:r w:rsidRPr="006A0ED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0EDC">
        <w:rPr>
          <w:rFonts w:ascii="Consolas" w:hAnsi="Consolas" w:cs="Consolas"/>
          <w:color w:val="006666"/>
          <w:sz w:val="17"/>
          <w:szCs w:val="17"/>
          <w:lang w:val="en-US"/>
        </w:rPr>
        <w:t>0</w:t>
      </w:r>
      <w:r w:rsidRPr="006A0ED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0EDC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  <w:r w:rsidRPr="006A0EDC">
        <w:rPr>
          <w:rFonts w:ascii="Consolas" w:hAnsi="Consolas" w:cs="Consolas"/>
          <w:color w:val="000000"/>
          <w:sz w:val="17"/>
          <w:szCs w:val="17"/>
          <w:lang w:val="en-US"/>
        </w:rPr>
        <w:t xml:space="preserve"> number </w:t>
      </w:r>
      <w:r w:rsidRPr="006A0EDC">
        <w:rPr>
          <w:rFonts w:ascii="Consolas" w:hAnsi="Consolas" w:cs="Consolas"/>
          <w:color w:val="666600"/>
          <w:sz w:val="17"/>
          <w:szCs w:val="17"/>
          <w:lang w:val="en-US"/>
        </w:rPr>
        <w:t>%</w:t>
      </w:r>
      <w:r w:rsidRPr="006A0ED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0EDC">
        <w:rPr>
          <w:rFonts w:ascii="Consolas" w:hAnsi="Consolas" w:cs="Consolas"/>
          <w:color w:val="006666"/>
          <w:sz w:val="17"/>
          <w:szCs w:val="17"/>
          <w:lang w:val="en-US"/>
        </w:rPr>
        <w:t>4</w:t>
      </w:r>
      <w:r w:rsidRPr="006A0ED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0EDC">
        <w:rPr>
          <w:rFonts w:ascii="Consolas" w:hAnsi="Consolas" w:cs="Consolas"/>
          <w:color w:val="666600"/>
          <w:sz w:val="17"/>
          <w:szCs w:val="17"/>
          <w:lang w:val="en-US"/>
        </w:rPr>
        <w:t>!=</w:t>
      </w:r>
      <w:r w:rsidRPr="006A0ED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0EDC">
        <w:rPr>
          <w:rFonts w:ascii="Consolas" w:hAnsi="Consolas" w:cs="Consolas"/>
          <w:color w:val="006666"/>
          <w:sz w:val="17"/>
          <w:szCs w:val="17"/>
          <w:lang w:val="en-US"/>
        </w:rPr>
        <w:t>0</w:t>
      </w:r>
      <w:r w:rsidRPr="006A0ED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0EDC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  <w:r w:rsidRPr="006A0EDC">
        <w:rPr>
          <w:rFonts w:ascii="Consolas" w:hAnsi="Consolas" w:cs="Consolas"/>
          <w:color w:val="000000"/>
          <w:sz w:val="17"/>
          <w:szCs w:val="17"/>
          <w:lang w:val="en-US"/>
        </w:rPr>
        <w:t xml:space="preserve"> number </w:t>
      </w:r>
      <w:r w:rsidRPr="006A0EDC">
        <w:rPr>
          <w:rFonts w:ascii="Consolas" w:hAnsi="Consolas" w:cs="Consolas"/>
          <w:color w:val="666600"/>
          <w:sz w:val="17"/>
          <w:szCs w:val="17"/>
          <w:lang w:val="en-US"/>
        </w:rPr>
        <w:t>%</w:t>
      </w:r>
      <w:r w:rsidRPr="006A0ED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0EDC">
        <w:rPr>
          <w:rFonts w:ascii="Consolas" w:hAnsi="Consolas" w:cs="Consolas"/>
          <w:color w:val="006666"/>
          <w:sz w:val="17"/>
          <w:szCs w:val="17"/>
          <w:lang w:val="en-US"/>
        </w:rPr>
        <w:t>5</w:t>
      </w:r>
      <w:r w:rsidRPr="006A0ED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0EDC">
        <w:rPr>
          <w:rFonts w:ascii="Consolas" w:hAnsi="Consolas" w:cs="Consolas"/>
          <w:color w:val="666600"/>
          <w:sz w:val="17"/>
          <w:szCs w:val="17"/>
          <w:lang w:val="en-US"/>
        </w:rPr>
        <w:t>!=</w:t>
      </w:r>
      <w:r w:rsidRPr="006A0ED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6E1F473" w14:textId="77777777" w:rsidR="006A0EDC" w:rsidRDefault="006A0EDC" w:rsidP="006A0EDC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192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 aucune valeur"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356BBA4B" w14:textId="77777777" w:rsidR="006A0EDC" w:rsidRDefault="006A0EDC" w:rsidP="006A0EDC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192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0D692E9" w14:textId="77777777" w:rsidR="006A0EDC" w:rsidRDefault="006A0EDC" w:rsidP="006A0EDC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192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D341D84" w14:textId="25F7675C" w:rsidR="006A0EDC" w:rsidRPr="006A0EDC" w:rsidRDefault="006A0EDC" w:rsidP="006A0EDC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192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F6B9FF8" w14:textId="42DAB092" w:rsidR="00D07D0E" w:rsidRPr="00D56E45" w:rsidRDefault="00D07D0E" w:rsidP="006A0EDC">
      <w:pPr>
        <w:rPr>
          <w:rFonts w:ascii="Consolas" w:eastAsiaTheme="minorEastAsia" w:hAnsi="Consolas" w:cs="Consolas"/>
          <w:color w:val="000000"/>
          <w:sz w:val="17"/>
          <w:szCs w:val="17"/>
        </w:rPr>
      </w:pPr>
      <w:r w:rsidRPr="00D56E45">
        <w:rPr>
          <w:rFonts w:cs="Arial"/>
          <w:b/>
          <w:bCs/>
        </w:rPr>
        <w:t>Réponse</w:t>
      </w:r>
    </w:p>
    <w:p w14:paraId="0EE4E8E1" w14:textId="77777777" w:rsidR="00D07D0E" w:rsidRPr="00341844" w:rsidRDefault="00D07D0E" w:rsidP="00D07D0E">
      <w:pPr>
        <w:pStyle w:val="Standard"/>
        <w:rPr>
          <w:rFonts w:ascii="Arial" w:hAnsi="Arial" w:cs="Arial"/>
          <w:b/>
          <w:bCs/>
        </w:rPr>
      </w:pPr>
    </w:p>
    <w:p w14:paraId="75898B37" w14:textId="77777777" w:rsidR="006A0EDC" w:rsidRPr="006A0EDC" w:rsidRDefault="006A0EDC" w:rsidP="006A0EDC">
      <w:pPr>
        <w:pStyle w:val="Rponse"/>
      </w:pPr>
      <w:r w:rsidRPr="006A0EDC">
        <w:t xml:space="preserve">Donnez un nombre ? </w:t>
      </w:r>
    </w:p>
    <w:p w14:paraId="38AEA847" w14:textId="77777777" w:rsidR="006A0EDC" w:rsidRPr="006A0EDC" w:rsidRDefault="006A0EDC" w:rsidP="006A0EDC">
      <w:pPr>
        <w:pStyle w:val="Rponse"/>
      </w:pPr>
      <w:r w:rsidRPr="006A0EDC">
        <w:t>15</w:t>
      </w:r>
    </w:p>
    <w:p w14:paraId="2049409A" w14:textId="643F907D" w:rsidR="00D84718" w:rsidRDefault="006A0EDC" w:rsidP="006A0EDC">
      <w:pPr>
        <w:pStyle w:val="Rponse"/>
      </w:pPr>
      <w:r w:rsidRPr="006A0EDC">
        <w:t xml:space="preserve">15 est divisible par 3 </w:t>
      </w:r>
      <w:r w:rsidRPr="006A0EDC">
        <w:tab/>
        <w:t xml:space="preserve"> 5</w:t>
      </w:r>
    </w:p>
    <w:p w14:paraId="7388DAD2" w14:textId="78A90443" w:rsidR="00D07D0E" w:rsidRDefault="00D07D0E" w:rsidP="00D84718"/>
    <w:p w14:paraId="41CC9FE2" w14:textId="77777777" w:rsidR="00D84718" w:rsidRPr="00D84718" w:rsidRDefault="00D84718" w:rsidP="00D84718">
      <w:pPr>
        <w:pStyle w:val="Rponse"/>
      </w:pPr>
      <w:r w:rsidRPr="00D84718">
        <w:t xml:space="preserve">Donnez un nombre ? </w:t>
      </w:r>
    </w:p>
    <w:p w14:paraId="621E70C0" w14:textId="77777777" w:rsidR="00D84718" w:rsidRPr="00D84718" w:rsidRDefault="00D84718" w:rsidP="00D84718">
      <w:pPr>
        <w:pStyle w:val="Rponse"/>
      </w:pPr>
      <w:r w:rsidRPr="00D84718">
        <w:t>74</w:t>
      </w:r>
    </w:p>
    <w:p w14:paraId="6BFFB043" w14:textId="3CE2E286" w:rsidR="00D84718" w:rsidRDefault="00D84718" w:rsidP="00D84718">
      <w:pPr>
        <w:pStyle w:val="Rponse"/>
      </w:pPr>
      <w:r w:rsidRPr="00D84718">
        <w:t>74 est divisible par 2</w:t>
      </w:r>
    </w:p>
    <w:p w14:paraId="189590DB" w14:textId="3FF24877" w:rsidR="00D84718" w:rsidRDefault="00D84718" w:rsidP="00D84718"/>
    <w:p w14:paraId="17D8A33B" w14:textId="77777777" w:rsidR="009714A5" w:rsidRDefault="009714A5" w:rsidP="009714A5">
      <w:pPr>
        <w:pStyle w:val="Rponse"/>
      </w:pPr>
      <w:r>
        <w:t xml:space="preserve">Donnez un nombre ? </w:t>
      </w:r>
    </w:p>
    <w:p w14:paraId="6CFAD3BD" w14:textId="77777777" w:rsidR="009714A5" w:rsidRDefault="009714A5" w:rsidP="009714A5">
      <w:pPr>
        <w:pStyle w:val="Rponse"/>
      </w:pPr>
      <w:r>
        <w:t>7</w:t>
      </w:r>
    </w:p>
    <w:p w14:paraId="53A296BD" w14:textId="6D99FA89" w:rsidR="009714A5" w:rsidRDefault="009714A5" w:rsidP="009714A5">
      <w:pPr>
        <w:pStyle w:val="Rponse"/>
      </w:pPr>
      <w:r>
        <w:t>7 est divisible par aucune valeur</w:t>
      </w:r>
    </w:p>
    <w:p w14:paraId="1F47A830" w14:textId="77777777" w:rsidR="009714A5" w:rsidRDefault="009714A5" w:rsidP="00D84718"/>
    <w:p w14:paraId="4CD2D57F" w14:textId="6FEABF56" w:rsidR="00D85637" w:rsidRDefault="00D84718" w:rsidP="00D84718">
      <w:r>
        <w:t>Q3) On ne peut pas vérifie</w:t>
      </w:r>
      <w:r w:rsidR="00D85637">
        <w:t>r</w:t>
      </w:r>
      <w:r>
        <w:t xml:space="preserve"> l’exhaustivité du programme car il faudrait </w:t>
      </w:r>
      <w:r w:rsidR="00D85637">
        <w:t>tester</w:t>
      </w:r>
      <w:r>
        <w:t xml:space="preserve"> une infinité de nombre</w:t>
      </w:r>
      <w:r w:rsidR="00D85637">
        <w:t>s</w:t>
      </w:r>
      <w:r>
        <w:t xml:space="preserve"> </w:t>
      </w:r>
      <w:proofErr w:type="gramStart"/>
      <w:r>
        <w:t>hors</w:t>
      </w:r>
      <w:proofErr w:type="gramEnd"/>
      <w:r>
        <w:t xml:space="preserve"> cela est impossible</w:t>
      </w:r>
      <w:r w:rsidR="009714A5">
        <w:t>, cependant on peut tester plusieurs cas, par exemple où la valeur est divisible par 0, 1 ou plusieurs valeurs.</w:t>
      </w:r>
    </w:p>
    <w:p w14:paraId="16BBA7B5" w14:textId="77777777" w:rsidR="00D85637" w:rsidRDefault="00D85637">
      <w:r>
        <w:br w:type="page"/>
      </w:r>
    </w:p>
    <w:p w14:paraId="5E1F3E53" w14:textId="3A360426" w:rsidR="00D85637" w:rsidRPr="00341844" w:rsidRDefault="00D85637" w:rsidP="00D85637">
      <w:pPr>
        <w:pStyle w:val="Titre1"/>
        <w:rPr>
          <w:sz w:val="26"/>
          <w:szCs w:val="26"/>
        </w:rPr>
      </w:pPr>
      <w:r w:rsidRPr="00341844">
        <w:rPr>
          <w:sz w:val="26"/>
          <w:szCs w:val="26"/>
        </w:rPr>
        <w:lastRenderedPageBreak/>
        <w:t xml:space="preserve">Exercice </w:t>
      </w:r>
      <w:r w:rsidR="00E02AE4">
        <w:rPr>
          <w:sz w:val="26"/>
          <w:szCs w:val="26"/>
        </w:rPr>
        <w:t>6</w:t>
      </w:r>
    </w:p>
    <w:p w14:paraId="0D09FF9E" w14:textId="77777777" w:rsidR="00D85637" w:rsidRDefault="00D85637" w:rsidP="00D85637">
      <w:r>
        <w:t>Écrire</w:t>
      </w:r>
      <w:r>
        <w:t xml:space="preserve"> le programme qui demande à l’utilisateur sa note dans chaque UE, et lui indique :</w:t>
      </w:r>
    </w:p>
    <w:p w14:paraId="3CC739CA" w14:textId="77777777" w:rsidR="00D85637" w:rsidRDefault="00D85637" w:rsidP="00D85637">
      <w:r>
        <w:t>-s’il a obtenu son année et combien d’UE ont une moyenne entre 8</w:t>
      </w:r>
      <w:r>
        <w:t xml:space="preserve"> </w:t>
      </w:r>
      <w:r>
        <w:t>et moins de 10 ;</w:t>
      </w:r>
    </w:p>
    <w:p w14:paraId="23CBED5F" w14:textId="53A00406" w:rsidR="00D85637" w:rsidRDefault="00D85637" w:rsidP="00D85637">
      <w:r>
        <w:t>-s’il n’a pas obtenu son année et les raisons de cette non obtention.</w:t>
      </w:r>
    </w:p>
    <w:p w14:paraId="6DCB11D7" w14:textId="77777777" w:rsidR="00D85637" w:rsidRPr="00341844" w:rsidRDefault="00D85637" w:rsidP="00D85637">
      <w:pPr>
        <w:pStyle w:val="Standard"/>
        <w:rPr>
          <w:rFonts w:ascii="Arial" w:hAnsi="Arial" w:cs="Arial"/>
        </w:rPr>
      </w:pPr>
    </w:p>
    <w:p w14:paraId="22784ED5" w14:textId="77777777" w:rsidR="00D85637" w:rsidRDefault="00D85637" w:rsidP="00D85637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Code</w:t>
      </w:r>
    </w:p>
    <w:p w14:paraId="54E3AC06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proofErr w:type="gramStart"/>
      <w:r>
        <w:rPr>
          <w:rFonts w:ascii="Consolas" w:hAnsi="Consolas" w:cs="Consolas"/>
          <w:color w:val="000088"/>
          <w:sz w:val="17"/>
          <w:szCs w:val="17"/>
        </w:rPr>
        <w:t>class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UECalcul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D4B521F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principal 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D9A5757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double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ue1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ue2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ue3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ue4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ue5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ue6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515638B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ueobtenu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098BB83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ue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"Votre note d'UE1 ?"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E5E7FB6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ue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"Votre note d'UE2 ?"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A562AE7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ue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3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"Votre note d'UE3 ?"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6B8CC31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ue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4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"Votre note d'UE4 ?"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A7E3955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ue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5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"Votre note d'UE5 ?"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76A614D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ue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6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"Votre note d'UE6 ?"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7237E46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ueobtenu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7AFF8DA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ue1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4EAB097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ueobtenu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ueobtenu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A85722F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6C7A7367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ue2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0AA19D9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ueobtenu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ueobtenu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8AE752C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27D1DC92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ue3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907A0BC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ueobtenu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ueobtenu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4AE2203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575BC580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ue4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6B49571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ueobtenu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ueobtenu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8D5F702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1371AB05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ue5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ABAA780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ueobtenu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ueobtenu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5B89452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051ED7D2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ue6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B4A5874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ueobtenu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ueobtenu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E30005B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528A6EF6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ueobtenu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3CFAD48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 xml:space="preserve">"Vous passez en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deuxieme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année ! Bravo"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71377BCB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8951660" w14:textId="77777777" w:rsidR="00D85637" w:rsidRP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  <w:lang w:val="en-US"/>
        </w:rPr>
      </w:pP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85637">
        <w:rPr>
          <w:rFonts w:ascii="Consolas" w:hAnsi="Consolas" w:cs="Consolas"/>
          <w:color w:val="000088"/>
          <w:sz w:val="17"/>
          <w:szCs w:val="17"/>
          <w:lang w:val="en-US"/>
        </w:rPr>
        <w:t>else</w:t>
      </w: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85637">
        <w:rPr>
          <w:rFonts w:ascii="Consolas" w:hAnsi="Consolas" w:cs="Consolas"/>
          <w:color w:val="000088"/>
          <w:sz w:val="17"/>
          <w:szCs w:val="17"/>
          <w:lang w:val="en-US"/>
        </w:rPr>
        <w:t>if</w:t>
      </w: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85637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 xml:space="preserve">ue1 </w:t>
      </w:r>
      <w:r w:rsidRPr="00D85637">
        <w:rPr>
          <w:rFonts w:ascii="Consolas" w:hAnsi="Consolas" w:cs="Consolas"/>
          <w:color w:val="666600"/>
          <w:sz w:val="17"/>
          <w:szCs w:val="17"/>
          <w:lang w:val="en-US"/>
        </w:rPr>
        <w:t>&gt;=</w:t>
      </w: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85637">
        <w:rPr>
          <w:rFonts w:ascii="Consolas" w:hAnsi="Consolas" w:cs="Consolas"/>
          <w:color w:val="006666"/>
          <w:sz w:val="17"/>
          <w:szCs w:val="17"/>
          <w:lang w:val="en-US"/>
        </w:rPr>
        <w:t>8</w:t>
      </w: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85637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 xml:space="preserve"> ue2 </w:t>
      </w:r>
      <w:r w:rsidRPr="00D85637">
        <w:rPr>
          <w:rFonts w:ascii="Consolas" w:hAnsi="Consolas" w:cs="Consolas"/>
          <w:color w:val="666600"/>
          <w:sz w:val="17"/>
          <w:szCs w:val="17"/>
          <w:lang w:val="en-US"/>
        </w:rPr>
        <w:t>&gt;=</w:t>
      </w: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85637">
        <w:rPr>
          <w:rFonts w:ascii="Consolas" w:hAnsi="Consolas" w:cs="Consolas"/>
          <w:color w:val="006666"/>
          <w:sz w:val="17"/>
          <w:szCs w:val="17"/>
          <w:lang w:val="en-US"/>
        </w:rPr>
        <w:t>8</w:t>
      </w: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85637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 xml:space="preserve"> ue3 </w:t>
      </w:r>
      <w:r w:rsidRPr="00D85637">
        <w:rPr>
          <w:rFonts w:ascii="Consolas" w:hAnsi="Consolas" w:cs="Consolas"/>
          <w:color w:val="666600"/>
          <w:sz w:val="17"/>
          <w:szCs w:val="17"/>
          <w:lang w:val="en-US"/>
        </w:rPr>
        <w:t>&gt;=</w:t>
      </w: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85637">
        <w:rPr>
          <w:rFonts w:ascii="Consolas" w:hAnsi="Consolas" w:cs="Consolas"/>
          <w:color w:val="006666"/>
          <w:sz w:val="17"/>
          <w:szCs w:val="17"/>
          <w:lang w:val="en-US"/>
        </w:rPr>
        <w:t>8</w:t>
      </w: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85637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 xml:space="preserve"> ue4 </w:t>
      </w:r>
      <w:r w:rsidRPr="00D85637">
        <w:rPr>
          <w:rFonts w:ascii="Consolas" w:hAnsi="Consolas" w:cs="Consolas"/>
          <w:color w:val="666600"/>
          <w:sz w:val="17"/>
          <w:szCs w:val="17"/>
          <w:lang w:val="en-US"/>
        </w:rPr>
        <w:t>&gt;=</w:t>
      </w: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85637">
        <w:rPr>
          <w:rFonts w:ascii="Consolas" w:hAnsi="Consolas" w:cs="Consolas"/>
          <w:color w:val="006666"/>
          <w:sz w:val="17"/>
          <w:szCs w:val="17"/>
          <w:lang w:val="en-US"/>
        </w:rPr>
        <w:t>8</w:t>
      </w: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85637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 xml:space="preserve"> ue5 </w:t>
      </w:r>
      <w:r w:rsidRPr="00D85637">
        <w:rPr>
          <w:rFonts w:ascii="Consolas" w:hAnsi="Consolas" w:cs="Consolas"/>
          <w:color w:val="666600"/>
          <w:sz w:val="17"/>
          <w:szCs w:val="17"/>
          <w:lang w:val="en-US"/>
        </w:rPr>
        <w:t>&gt;=</w:t>
      </w: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85637">
        <w:rPr>
          <w:rFonts w:ascii="Consolas" w:hAnsi="Consolas" w:cs="Consolas"/>
          <w:color w:val="006666"/>
          <w:sz w:val="17"/>
          <w:szCs w:val="17"/>
          <w:lang w:val="en-US"/>
        </w:rPr>
        <w:t>8</w:t>
      </w: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85637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 xml:space="preserve"> ue6 </w:t>
      </w:r>
      <w:r w:rsidRPr="00D85637">
        <w:rPr>
          <w:rFonts w:ascii="Consolas" w:hAnsi="Consolas" w:cs="Consolas"/>
          <w:color w:val="666600"/>
          <w:sz w:val="17"/>
          <w:szCs w:val="17"/>
          <w:lang w:val="en-US"/>
        </w:rPr>
        <w:t>&gt;=</w:t>
      </w: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85637">
        <w:rPr>
          <w:rFonts w:ascii="Consolas" w:hAnsi="Consolas" w:cs="Consolas"/>
          <w:color w:val="006666"/>
          <w:sz w:val="17"/>
          <w:szCs w:val="17"/>
          <w:lang w:val="en-US"/>
        </w:rPr>
        <w:t>8</w:t>
      </w:r>
      <w:r w:rsidRPr="00D85637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85637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0A8855FE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85637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 xml:space="preserve">"Vous passez en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deuxieme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année ! Bravo"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2B57A127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BCE31A1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052CCE0" w14:textId="46621AB1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 xml:space="preserve">"Vous ne passez en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deuxieme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année car vous avez obtenu la moyenne de 10 que dans</w:t>
      </w:r>
      <w:r w:rsidR="007A2E45">
        <w:rPr>
          <w:rFonts w:ascii="Consolas" w:hAnsi="Consolas" w:cs="Consolas"/>
          <w:color w:val="0088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ueobtenu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 xml:space="preserve">" UE ou votre moyenne est inférieur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a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8 dans tous les UE"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538A699E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002ADBE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01CFEF40" w14:textId="77777777" w:rsid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10792B0" w14:textId="64E34EE2" w:rsidR="00D85637" w:rsidRPr="00D85637" w:rsidRDefault="00D85637" w:rsidP="00D85637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60656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CC28F9A" w14:textId="537A21E4" w:rsidR="00D85637" w:rsidRDefault="00D85637" w:rsidP="00D85637">
      <w:pPr>
        <w:rPr>
          <w:rFonts w:cs="Arial"/>
          <w:b/>
          <w:bCs/>
        </w:rPr>
      </w:pPr>
      <w:r w:rsidRPr="00D56E45">
        <w:rPr>
          <w:rFonts w:cs="Arial"/>
          <w:b/>
          <w:bCs/>
        </w:rPr>
        <w:t>Réponse</w:t>
      </w:r>
    </w:p>
    <w:p w14:paraId="0F72F814" w14:textId="77777777" w:rsidR="007A2E45" w:rsidRPr="00D56E45" w:rsidRDefault="007A2E45" w:rsidP="00D85637">
      <w:pPr>
        <w:rPr>
          <w:rFonts w:ascii="Consolas" w:eastAsiaTheme="minorEastAsia" w:hAnsi="Consolas" w:cs="Consolas"/>
          <w:color w:val="000000"/>
          <w:sz w:val="17"/>
          <w:szCs w:val="17"/>
        </w:rPr>
      </w:pPr>
    </w:p>
    <w:p w14:paraId="3AC53853" w14:textId="77777777" w:rsidR="007A2E45" w:rsidRPr="007A2E45" w:rsidRDefault="007A2E45" w:rsidP="007A2E45">
      <w:pPr>
        <w:pStyle w:val="Rponse"/>
      </w:pPr>
      <w:r w:rsidRPr="007A2E45">
        <w:t>Votre note d'UE1 ?12</w:t>
      </w:r>
    </w:p>
    <w:p w14:paraId="3B0E8A17" w14:textId="77777777" w:rsidR="007A2E45" w:rsidRPr="007A2E45" w:rsidRDefault="007A2E45" w:rsidP="007A2E45">
      <w:pPr>
        <w:pStyle w:val="Rponse"/>
      </w:pPr>
      <w:r w:rsidRPr="007A2E45">
        <w:t>Votre note d'UE2 ?9</w:t>
      </w:r>
    </w:p>
    <w:p w14:paraId="37D46833" w14:textId="77777777" w:rsidR="007A2E45" w:rsidRPr="007A2E45" w:rsidRDefault="007A2E45" w:rsidP="007A2E45">
      <w:pPr>
        <w:pStyle w:val="Rponse"/>
      </w:pPr>
      <w:r w:rsidRPr="007A2E45">
        <w:t>Votre note d'UE3 ?1</w:t>
      </w:r>
    </w:p>
    <w:p w14:paraId="6AAE502E" w14:textId="77777777" w:rsidR="007A2E45" w:rsidRPr="007A2E45" w:rsidRDefault="007A2E45" w:rsidP="007A2E45">
      <w:pPr>
        <w:pStyle w:val="Rponse"/>
      </w:pPr>
      <w:r w:rsidRPr="007A2E45">
        <w:t>Votre note d'UE4 ?10</w:t>
      </w:r>
    </w:p>
    <w:p w14:paraId="3C46E4E1" w14:textId="77777777" w:rsidR="007A2E45" w:rsidRPr="007A2E45" w:rsidRDefault="007A2E45" w:rsidP="007A2E45">
      <w:pPr>
        <w:pStyle w:val="Rponse"/>
      </w:pPr>
      <w:r w:rsidRPr="007A2E45">
        <w:t>Votre note d'UE5 ?11</w:t>
      </w:r>
    </w:p>
    <w:p w14:paraId="06C7625C" w14:textId="77777777" w:rsidR="007A2E45" w:rsidRPr="007A2E45" w:rsidRDefault="007A2E45" w:rsidP="007A2E45">
      <w:pPr>
        <w:pStyle w:val="Rponse"/>
      </w:pPr>
      <w:r w:rsidRPr="007A2E45">
        <w:t>Votre note d'UE6 ?8</w:t>
      </w:r>
    </w:p>
    <w:p w14:paraId="305348B7" w14:textId="613BED0E" w:rsidR="00D84718" w:rsidRPr="00D84718" w:rsidRDefault="007A2E45" w:rsidP="007A2E45">
      <w:pPr>
        <w:pStyle w:val="Rponse"/>
      </w:pPr>
      <w:r w:rsidRPr="007A2E45">
        <w:t xml:space="preserve">Vous ne passez en </w:t>
      </w:r>
      <w:r w:rsidRPr="007A2E45">
        <w:t>deuxième</w:t>
      </w:r>
      <w:r w:rsidRPr="007A2E45">
        <w:t xml:space="preserve"> année car vous avez obtenu la moyenne de 10 que dans</w:t>
      </w:r>
      <w:r>
        <w:t xml:space="preserve"> </w:t>
      </w:r>
      <w:r w:rsidRPr="007A2E45">
        <w:t xml:space="preserve">3 UE ou votre moyenne est inférieur </w:t>
      </w:r>
      <w:r w:rsidRPr="007A2E45">
        <w:t>à</w:t>
      </w:r>
      <w:r w:rsidRPr="007A2E45">
        <w:t xml:space="preserve"> 8 dans tous les UE</w:t>
      </w:r>
    </w:p>
    <w:sectPr w:rsidR="00D84718" w:rsidRPr="00D84718">
      <w:footerReference w:type="default" r:id="rId10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1BCEF" w14:textId="77777777" w:rsidR="00732E24" w:rsidRDefault="00732E24" w:rsidP="001328E3">
      <w:r>
        <w:separator/>
      </w:r>
    </w:p>
    <w:p w14:paraId="351A0773" w14:textId="77777777" w:rsidR="00732E24" w:rsidRDefault="00732E24" w:rsidP="001328E3"/>
  </w:endnote>
  <w:endnote w:type="continuationSeparator" w:id="0">
    <w:p w14:paraId="0AC841BC" w14:textId="77777777" w:rsidR="00732E24" w:rsidRDefault="00732E24" w:rsidP="001328E3">
      <w:r>
        <w:continuationSeparator/>
      </w:r>
    </w:p>
    <w:p w14:paraId="3F8E743B" w14:textId="77777777" w:rsidR="00732E24" w:rsidRDefault="00732E24" w:rsidP="001328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10 Pitch">
    <w:altName w:val="Courier New"/>
    <w:panose1 w:val="00000000000000000000"/>
    <w:charset w:val="00"/>
    <w:family w:val="auto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B702" w14:textId="77777777" w:rsidR="00C8439F" w:rsidRDefault="00000000">
    <w:pPr>
      <w:pStyle w:val="Pieddepage"/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  <w:p w14:paraId="3CD9315F" w14:textId="77777777" w:rsidR="00000000" w:rsidRDefault="00000000" w:rsidP="001328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19EF1" w14:textId="77777777" w:rsidR="00732E24" w:rsidRDefault="00732E24" w:rsidP="001328E3">
      <w:r>
        <w:separator/>
      </w:r>
    </w:p>
    <w:p w14:paraId="6CDB6D1F" w14:textId="77777777" w:rsidR="00732E24" w:rsidRDefault="00732E24" w:rsidP="001328E3"/>
  </w:footnote>
  <w:footnote w:type="continuationSeparator" w:id="0">
    <w:p w14:paraId="5962916D" w14:textId="77777777" w:rsidR="00732E24" w:rsidRDefault="00732E24" w:rsidP="001328E3">
      <w:r>
        <w:continuationSeparator/>
      </w:r>
    </w:p>
    <w:p w14:paraId="3571F923" w14:textId="77777777" w:rsidR="00732E24" w:rsidRDefault="00732E24" w:rsidP="001328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A02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415CE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D7B16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D07DC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F0B5B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B20AA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EE6A99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0D1D56"/>
    <w:multiLevelType w:val="multilevel"/>
    <w:tmpl w:val="66F6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3F3561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6C46F6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A168B8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2234A5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4446B0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AB71B8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A81C51"/>
    <w:multiLevelType w:val="multilevel"/>
    <w:tmpl w:val="0B30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1C361A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8844A2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6E00FA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611515">
    <w:abstractNumId w:val="7"/>
  </w:num>
  <w:num w:numId="2" w16cid:durableId="597829958">
    <w:abstractNumId w:val="14"/>
  </w:num>
  <w:num w:numId="3" w16cid:durableId="1051922927">
    <w:abstractNumId w:val="0"/>
  </w:num>
  <w:num w:numId="4" w16cid:durableId="2069525628">
    <w:abstractNumId w:val="8"/>
  </w:num>
  <w:num w:numId="5" w16cid:durableId="875433136">
    <w:abstractNumId w:val="11"/>
  </w:num>
  <w:num w:numId="6" w16cid:durableId="360672127">
    <w:abstractNumId w:val="9"/>
  </w:num>
  <w:num w:numId="7" w16cid:durableId="201554746">
    <w:abstractNumId w:val="3"/>
  </w:num>
  <w:num w:numId="8" w16cid:durableId="1300377244">
    <w:abstractNumId w:val="17"/>
  </w:num>
  <w:num w:numId="9" w16cid:durableId="1255934922">
    <w:abstractNumId w:val="2"/>
  </w:num>
  <w:num w:numId="10" w16cid:durableId="965239876">
    <w:abstractNumId w:val="1"/>
  </w:num>
  <w:num w:numId="11" w16cid:durableId="1919751588">
    <w:abstractNumId w:val="12"/>
  </w:num>
  <w:num w:numId="12" w16cid:durableId="1143085505">
    <w:abstractNumId w:val="6"/>
  </w:num>
  <w:num w:numId="13" w16cid:durableId="1459060393">
    <w:abstractNumId w:val="16"/>
  </w:num>
  <w:num w:numId="14" w16cid:durableId="312956786">
    <w:abstractNumId w:val="10"/>
  </w:num>
  <w:num w:numId="15" w16cid:durableId="2017077205">
    <w:abstractNumId w:val="15"/>
  </w:num>
  <w:num w:numId="16" w16cid:durableId="1387488966">
    <w:abstractNumId w:val="5"/>
  </w:num>
  <w:num w:numId="17" w16cid:durableId="2056466776">
    <w:abstractNumId w:val="13"/>
  </w:num>
  <w:num w:numId="18" w16cid:durableId="186408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870F5"/>
    <w:rsid w:val="00045B86"/>
    <w:rsid w:val="00075DCE"/>
    <w:rsid w:val="000C3EBF"/>
    <w:rsid w:val="001328E3"/>
    <w:rsid w:val="001870F5"/>
    <w:rsid w:val="0030065C"/>
    <w:rsid w:val="00341844"/>
    <w:rsid w:val="00514BC0"/>
    <w:rsid w:val="00550B59"/>
    <w:rsid w:val="006A0EDC"/>
    <w:rsid w:val="007000A7"/>
    <w:rsid w:val="00724867"/>
    <w:rsid w:val="00732E24"/>
    <w:rsid w:val="00780E75"/>
    <w:rsid w:val="007A2E45"/>
    <w:rsid w:val="009714A5"/>
    <w:rsid w:val="00A96EF8"/>
    <w:rsid w:val="00AA261B"/>
    <w:rsid w:val="00BA4E35"/>
    <w:rsid w:val="00BA7580"/>
    <w:rsid w:val="00BD519D"/>
    <w:rsid w:val="00D07D0E"/>
    <w:rsid w:val="00D56E45"/>
    <w:rsid w:val="00D84718"/>
    <w:rsid w:val="00D85637"/>
    <w:rsid w:val="00E02AE4"/>
    <w:rsid w:val="00F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EA82"/>
  <w15:docId w15:val="{A8BBA323-265C-574E-989E-16023923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roid Sans Fallback" w:hAnsi="Times New Roman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637"/>
    <w:pPr>
      <w:widowControl/>
      <w:autoSpaceDN/>
      <w:textAlignment w:val="auto"/>
    </w:pPr>
    <w:rPr>
      <w:rFonts w:ascii="Arial" w:eastAsia="Times New Roman" w:hAnsi="Arial" w:cs="Times New Roman"/>
      <w:kern w:val="0"/>
      <w:lang w:eastAsia="fr-FR" w:bidi="ar-SA"/>
    </w:rPr>
  </w:style>
  <w:style w:type="paragraph" w:styleId="Titre1">
    <w:name w:val="heading 1"/>
    <w:basedOn w:val="Heading"/>
    <w:next w:val="Textbody"/>
    <w:link w:val="Titre1Car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Rponse">
    <w:name w:val="Réponse"/>
    <w:basedOn w:val="Standard"/>
    <w:autoRedefine/>
    <w:qFormat/>
    <w:rsid w:val="000C3EBF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both"/>
    </w:pPr>
    <w:rPr>
      <w:rFonts w:ascii="Consolas" w:hAnsi="Consolas"/>
      <w:sz w:val="21"/>
    </w:rPr>
  </w:style>
  <w:style w:type="paragraph" w:customStyle="1" w:styleId="Code">
    <w:name w:val="Code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FF"/>
    </w:pPr>
    <w:rPr>
      <w:rFonts w:ascii="Courier 10 Pitch" w:eastAsia="Courier 10 Pitch" w:hAnsi="Courier 10 Pitch" w:cs="Courier 10 Pitch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PrformatHTML">
    <w:name w:val="HTML Preformatted"/>
    <w:basedOn w:val="Normal"/>
    <w:link w:val="PrformatHTMLCar"/>
    <w:uiPriority w:val="99"/>
    <w:unhideWhenUsed/>
    <w:rsid w:val="00132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328E3"/>
    <w:rPr>
      <w:rFonts w:ascii="Courier New" w:eastAsiaTheme="minorEastAsia" w:hAnsi="Courier New" w:cs="Courier New"/>
      <w:kern w:val="0"/>
      <w:sz w:val="20"/>
      <w:szCs w:val="20"/>
      <w:lang w:eastAsia="fr-FR" w:bidi="ar-SA"/>
    </w:rPr>
  </w:style>
  <w:style w:type="character" w:customStyle="1" w:styleId="Titre1Car">
    <w:name w:val="Titre 1 Car"/>
    <w:basedOn w:val="Policepardfaut"/>
    <w:link w:val="Titre1"/>
    <w:uiPriority w:val="9"/>
    <w:rsid w:val="00780E75"/>
    <w:rPr>
      <w:rFonts w:ascii="Arial" w:eastAsia="Arial" w:hAnsi="Arial" w:cs="Arial"/>
      <w:b/>
      <w:bCs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780E7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780E75"/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A96EF8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8DEA682-C2FA-FD4C-B98B-9BD2F8A3B372}">
  <we:reference id="wa104382008" version="1.1.0.0" store="fr-FR" storeType="OMEX"/>
  <we:alternateReferences>
    <we:reference id="wa104382008" version="1.1.0.0" store="fr-FR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A0C19D2-1DAF-BA49-BD92-1CAE41263084}">
  <we:reference id="wa200000011" version="1.0.1.0" store="fr-FR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98586C-C7A6-534A-A90E-27782970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1126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</dc:creator>
  <cp:lastModifiedBy>Alex N</cp:lastModifiedBy>
  <cp:revision>5</cp:revision>
  <cp:lastPrinted>2022-09-09T08:08:00Z</cp:lastPrinted>
  <dcterms:created xsi:type="dcterms:W3CDTF">2022-09-09T08:08:00Z</dcterms:created>
  <dcterms:modified xsi:type="dcterms:W3CDTF">2022-09-09T08:27:00Z</dcterms:modified>
</cp:coreProperties>
</file>